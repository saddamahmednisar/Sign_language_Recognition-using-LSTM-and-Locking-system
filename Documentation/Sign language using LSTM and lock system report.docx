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BB6413" w:rsidRDefault="00D941D4">
      <w:pPr>
        <w:pStyle w:val="Title"/>
        <w:rPr>
          <w:b/>
          <w:i/>
        </w:rPr>
      </w:pPr>
      <w:sdt>
        <w:sdtPr>
          <w:rPr>
            <w:b/>
            <w:i/>
          </w:rPr>
          <w:alias w:val="Title:"/>
          <w:tag w:val="Title:"/>
          <w:id w:val="726351117"/>
          <w:placeholder>
            <w:docPart w:val="48FE247B7C2247AD95C3EC0EFF717E3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56ED8" w:rsidRPr="00BB6413">
            <w:rPr>
              <w:b/>
              <w:i/>
            </w:rPr>
            <w:t>Sign Language Recognition  using Long Short-Term Memory and Locking System</w:t>
          </w:r>
        </w:sdtContent>
      </w:sdt>
    </w:p>
    <w:p w:rsidR="004A5F26" w:rsidRDefault="00BB6413" w:rsidP="00D02F53">
      <w:pPr>
        <w:pStyle w:val="Title2"/>
      </w:pPr>
      <w:r>
        <w:t xml:space="preserve">By </w:t>
      </w:r>
      <w:r w:rsidR="00803812" w:rsidRPr="00803812">
        <w:t xml:space="preserve">Saddam Ahmed </w:t>
      </w:r>
      <w:proofErr w:type="spellStart"/>
      <w:r w:rsidR="00803812" w:rsidRPr="00803812">
        <w:t>Nisar</w:t>
      </w:r>
      <w:proofErr w:type="spellEnd"/>
      <w:r w:rsidR="00083692">
        <w:t xml:space="preserve"> (192101024)</w:t>
      </w:r>
      <w:r w:rsidR="00D02F53">
        <w:t xml:space="preserve"> and </w:t>
      </w:r>
      <w:r w:rsidR="00803812" w:rsidRPr="00803812">
        <w:t>Muham</w:t>
      </w:r>
      <w:r w:rsidR="00D02F53">
        <w:t xml:space="preserve">mad </w:t>
      </w:r>
      <w:proofErr w:type="spellStart"/>
      <w:r w:rsidR="00D02F53">
        <w:t>Touseef</w:t>
      </w:r>
      <w:proofErr w:type="spellEnd"/>
      <w:r w:rsidR="00D02F53">
        <w:t xml:space="preserve"> </w:t>
      </w:r>
      <w:r w:rsidR="00083692">
        <w:t>(192101002)</w:t>
      </w:r>
    </w:p>
    <w:p w:rsidR="004A5F26" w:rsidRPr="00803812" w:rsidRDefault="00BB6413" w:rsidP="00BB6413">
      <w:pPr>
        <w:pStyle w:val="Title2"/>
      </w:pPr>
      <w:r>
        <w:t xml:space="preserve">Supervised by: Sir Dr. Usman Ali </w:t>
      </w:r>
      <w:proofErr w:type="spellStart"/>
      <w:r>
        <w:t>Gulzari</w:t>
      </w:r>
      <w:proofErr w:type="spellEnd"/>
    </w:p>
    <w:p w:rsidR="00E81978" w:rsidRPr="00803812" w:rsidRDefault="00BB6413" w:rsidP="00B823AA">
      <w:pPr>
        <w:pStyle w:val="Title2"/>
      </w:pPr>
      <w:r>
        <w:t xml:space="preserve">KICSIT Sub Campus </w:t>
      </w:r>
      <w:r w:rsidR="00A84B42">
        <w:t>of</w:t>
      </w:r>
      <w:r w:rsidR="00803812" w:rsidRPr="00803812">
        <w:t xml:space="preserve"> IST</w:t>
      </w:r>
    </w:p>
    <w:p w:rsidR="00E81978" w:rsidRDefault="00E81978">
      <w:pPr>
        <w:pStyle w:val="Title"/>
      </w:pPr>
    </w:p>
    <w:p w:rsidR="00E81978" w:rsidRDefault="00E81978" w:rsidP="00B823AA">
      <w:pPr>
        <w:pStyle w:val="Title2"/>
      </w:pPr>
    </w:p>
    <w:p w:rsidR="007E1F9D" w:rsidRDefault="00D941D4" w:rsidP="007E1F9D">
      <w:pPr>
        <w:pStyle w:val="SectionTitle"/>
      </w:pPr>
      <w:sdt>
        <w:sdtPr>
          <w:alias w:val="Abstract:"/>
          <w:tag w:val="Abstract:"/>
          <w:id w:val="202146031"/>
          <w:placeholder>
            <w:docPart w:val="1CC84708ECA34124838431DBC19A7E7B"/>
          </w:placeholder>
          <w:temporary/>
          <w:showingPlcHdr/>
          <w15:appearance w15:val="hidden"/>
        </w:sdtPr>
        <w:sdtEndPr/>
        <w:sdtContent>
          <w:r w:rsidR="005D3A03" w:rsidRPr="00BB6413">
            <w:rPr>
              <w:b/>
            </w:rPr>
            <w:t>Abstract</w:t>
          </w:r>
        </w:sdtContent>
      </w:sdt>
      <w:r w:rsidR="005D3A03">
        <w:t xml:space="preserve"> </w:t>
      </w:r>
    </w:p>
    <w:p w:rsidR="003F2484" w:rsidRDefault="00083692" w:rsidP="003F2484">
      <w:pPr>
        <w:ind w:firstLine="0"/>
        <w:jc w:val="both"/>
      </w:pPr>
      <w:r>
        <w:t xml:space="preserve">In our society, a lot of people </w:t>
      </w:r>
      <w:r w:rsidR="00104D43">
        <w:t>are unable to talk and speak and they have a problem to communicate with other peoples in society. To keep this problem in mind, we propose a sign language recognition system to overcome this problem.</w:t>
      </w:r>
      <w:r w:rsidR="002C3DEA">
        <w:t xml:space="preserve"> In present time, </w:t>
      </w:r>
      <w:r w:rsidR="00967CD3">
        <w:t>machine learning is a technique</w:t>
      </w:r>
      <w:r w:rsidR="00FD112B">
        <w:t xml:space="preserve"> that authorize the system to acquire knowledge themselves. </w:t>
      </w:r>
      <w:r w:rsidR="00BB6413">
        <w:t xml:space="preserve">In now a day, it is vastly used. </w:t>
      </w:r>
      <w:r w:rsidR="0098022C">
        <w:t>One of the application of machine learning is hand gesture recognition which works on the basic principles of sign language.</w:t>
      </w:r>
      <w:r w:rsidR="00104D43">
        <w:t xml:space="preserve"> In this stud</w:t>
      </w:r>
      <w:r w:rsidR="006B06EF">
        <w:t>y</w:t>
      </w:r>
      <w:r w:rsidR="00104D43">
        <w:t xml:space="preserve"> we proposed </w:t>
      </w:r>
      <w:r w:rsidR="006B06EF">
        <w:t>Sign Language Recognition using Long Short-Term Memory and Locking System (SLR-LSTM-LS) for special persons.</w:t>
      </w:r>
      <w:r w:rsidR="00BB6413">
        <w:t xml:space="preserve"> </w:t>
      </w:r>
      <w:r w:rsidR="00604F3E">
        <w:t>S</w:t>
      </w:r>
      <w:r w:rsidR="00915484">
        <w:t xml:space="preserve">ign language </w:t>
      </w:r>
      <w:r w:rsidR="00604F3E">
        <w:t xml:space="preserve">is </w:t>
      </w:r>
      <w:r w:rsidR="00915484">
        <w:t>basica</w:t>
      </w:r>
      <w:r>
        <w:t>lly a communication through hand</w:t>
      </w:r>
      <w:r w:rsidR="00104D43">
        <w:t xml:space="preserve"> gesture</w:t>
      </w:r>
      <w:r w:rsidR="00131A3E">
        <w:t xml:space="preserve"> </w:t>
      </w:r>
      <w:r w:rsidR="00131A3E" w:rsidRPr="00131A3E">
        <w:rPr>
          <w:b/>
        </w:rPr>
        <w:t>[7]</w:t>
      </w:r>
      <w:r w:rsidR="00915484">
        <w:t>.</w:t>
      </w:r>
      <w:r w:rsidR="00777267">
        <w:t xml:space="preserve"> I</w:t>
      </w:r>
      <w:r w:rsidR="00915484">
        <w:t xml:space="preserve">t is a natural language that help the persons who are unable to listen or talk. It also helpful </w:t>
      </w:r>
      <w:r w:rsidR="00967CD3">
        <w:t xml:space="preserve">for </w:t>
      </w:r>
      <w:r w:rsidR="00915484">
        <w:t xml:space="preserve">normal person to communicate with person who are unable to talk and listen.  </w:t>
      </w:r>
      <w:r w:rsidR="00820E52">
        <w:t>As</w:t>
      </w:r>
      <w:r w:rsidR="00114168">
        <w:t xml:space="preserve"> in the world we are facing major problem of disability of hear and talk. </w:t>
      </w:r>
      <w:r w:rsidR="00C65554">
        <w:t>T</w:t>
      </w:r>
      <w:r w:rsidR="00203D79">
        <w:t>he only thing that sep</w:t>
      </w:r>
      <w:r w:rsidR="005C172F">
        <w:t>arate the</w:t>
      </w:r>
      <w:r w:rsidR="00203D79">
        <w:t xml:space="preserve"> people who are unable to speak and talk and normal people is </w:t>
      </w:r>
      <w:r w:rsidR="005C172F">
        <w:t>communication</w:t>
      </w:r>
      <w:r w:rsidR="00C65554">
        <w:t xml:space="preserve">. The major problem is the communication of disable person who unable talk and listen. </w:t>
      </w:r>
      <w:r w:rsidR="00114168">
        <w:t>Insight of this</w:t>
      </w:r>
      <w:r w:rsidR="00C65554">
        <w:t>,</w:t>
      </w:r>
      <w:r w:rsidR="00114168">
        <w:t xml:space="preserve"> we are now making a sign language android app which help them to communicate with others peoples easily because t</w:t>
      </w:r>
      <w:r w:rsidR="00203D79">
        <w:t>hey have right to talk.</w:t>
      </w:r>
      <w:r w:rsidR="00261EB1">
        <w:t xml:space="preserve"> </w:t>
      </w:r>
      <w:r w:rsidR="003F2484">
        <w:t>In previous work, they have a lot of accuracy problems and glitches using CNN</w:t>
      </w:r>
      <w:r w:rsidR="005B0123">
        <w:t xml:space="preserve"> </w:t>
      </w:r>
      <w:r w:rsidR="005B0123" w:rsidRPr="005B0123">
        <w:rPr>
          <w:b/>
        </w:rPr>
        <w:t>[</w:t>
      </w:r>
      <w:r w:rsidR="002E617F">
        <w:rPr>
          <w:b/>
        </w:rPr>
        <w:t>3</w:t>
      </w:r>
      <w:r w:rsidR="005B0123" w:rsidRPr="005B0123">
        <w:rPr>
          <w:b/>
        </w:rPr>
        <w:t>]</w:t>
      </w:r>
      <w:r w:rsidR="003F2484">
        <w:t>. Their accuracy was from 68% to 97%</w:t>
      </w:r>
      <w:r w:rsidR="005B0123">
        <w:t xml:space="preserve"> </w:t>
      </w:r>
      <w:r w:rsidR="005B0123" w:rsidRPr="005B0123">
        <w:rPr>
          <w:b/>
        </w:rPr>
        <w:t>[</w:t>
      </w:r>
      <w:r w:rsidR="002E617F">
        <w:rPr>
          <w:b/>
        </w:rPr>
        <w:t>3</w:t>
      </w:r>
      <w:r w:rsidR="005B0123" w:rsidRPr="005B0123">
        <w:rPr>
          <w:b/>
        </w:rPr>
        <w:t>]</w:t>
      </w:r>
      <w:r w:rsidR="003F2484">
        <w:t>. And Our proposed work (SLR-LSTM-LS) remove glitches and achieve accuracy from 90% to 99%.</w:t>
      </w:r>
    </w:p>
    <w:p w:rsidR="003F2484" w:rsidRDefault="003F2484" w:rsidP="002C3DEA">
      <w:pPr>
        <w:ind w:firstLine="0"/>
        <w:jc w:val="both"/>
      </w:pPr>
    </w:p>
    <w:p w:rsidR="003F2484" w:rsidRDefault="003F2484" w:rsidP="002C3DEA">
      <w:pPr>
        <w:ind w:firstLine="0"/>
        <w:jc w:val="both"/>
      </w:pPr>
    </w:p>
    <w:p w:rsidR="003F2484" w:rsidRDefault="003F2484" w:rsidP="002C3DEA">
      <w:pPr>
        <w:ind w:firstLine="0"/>
        <w:jc w:val="both"/>
      </w:pPr>
    </w:p>
    <w:p w:rsidR="003F2484" w:rsidRDefault="003F2484" w:rsidP="002C3DEA">
      <w:pPr>
        <w:ind w:firstLine="0"/>
        <w:jc w:val="both"/>
      </w:pPr>
    </w:p>
    <w:p w:rsidR="003F2484" w:rsidRDefault="003F2484" w:rsidP="002C3DEA">
      <w:pPr>
        <w:ind w:firstLine="0"/>
        <w:jc w:val="both"/>
      </w:pPr>
    </w:p>
    <w:p w:rsidR="00114168" w:rsidRDefault="00114168" w:rsidP="00BB6413">
      <w:pPr>
        <w:pStyle w:val="ListParagraph"/>
        <w:numPr>
          <w:ilvl w:val="0"/>
          <w:numId w:val="25"/>
        </w:numPr>
        <w:jc w:val="both"/>
        <w:rPr>
          <w:b/>
        </w:rPr>
      </w:pPr>
      <w:r w:rsidRPr="00CA1089">
        <w:rPr>
          <w:b/>
        </w:rPr>
        <w:lastRenderedPageBreak/>
        <w:t>Introduction:</w:t>
      </w:r>
    </w:p>
    <w:p w:rsidR="00114168" w:rsidRDefault="00083692" w:rsidP="00BB6413">
      <w:pPr>
        <w:ind w:firstLine="0"/>
        <w:jc w:val="both"/>
      </w:pPr>
      <w:r>
        <w:t xml:space="preserve">Artificial intelligence is a development of system that work like human through machine </w:t>
      </w:r>
      <w:r w:rsidR="00BB6413">
        <w:t xml:space="preserve">learning </w:t>
      </w:r>
      <w:r w:rsidR="00BB6413" w:rsidRPr="002E617F">
        <w:rPr>
          <w:b/>
        </w:rPr>
        <w:t>[</w:t>
      </w:r>
      <w:r w:rsidR="002E617F">
        <w:rPr>
          <w:b/>
        </w:rPr>
        <w:t>1</w:t>
      </w:r>
      <w:r w:rsidR="00FD112B" w:rsidRPr="002E617F">
        <w:rPr>
          <w:b/>
        </w:rPr>
        <w:t>]</w:t>
      </w:r>
      <w:r>
        <w:t>. It helps the system to think like human. It simplifies the effort of human and help to make decision</w:t>
      </w:r>
      <w:r w:rsidR="002E617F">
        <w:t xml:space="preserve"> </w:t>
      </w:r>
      <w:r w:rsidR="002E617F" w:rsidRPr="002E617F">
        <w:rPr>
          <w:b/>
        </w:rPr>
        <w:t>[</w:t>
      </w:r>
      <w:r w:rsidR="002E617F">
        <w:rPr>
          <w:b/>
        </w:rPr>
        <w:t>1</w:t>
      </w:r>
      <w:r w:rsidR="002E617F" w:rsidRPr="002E617F">
        <w:rPr>
          <w:b/>
        </w:rPr>
        <w:t>]</w:t>
      </w:r>
      <w:r>
        <w:t>. Machine learning is a sub domain of artificial intelligence</w:t>
      </w:r>
      <w:r w:rsidR="00543CE3">
        <w:t xml:space="preserve"> </w:t>
      </w:r>
      <w:r w:rsidR="00543CE3" w:rsidRPr="00543CE3">
        <w:rPr>
          <w:b/>
        </w:rPr>
        <w:t>[</w:t>
      </w:r>
      <w:r w:rsidR="002E617F">
        <w:rPr>
          <w:b/>
        </w:rPr>
        <w:t>2</w:t>
      </w:r>
      <w:r w:rsidR="00543CE3" w:rsidRPr="00543CE3">
        <w:rPr>
          <w:b/>
        </w:rPr>
        <w:t>]</w:t>
      </w:r>
      <w:r>
        <w:t xml:space="preserve">. It allows the system to learn themselves and from </w:t>
      </w:r>
      <w:r w:rsidR="00BB6413">
        <w:t xml:space="preserve">experience </w:t>
      </w:r>
      <w:r w:rsidR="00BB6413" w:rsidRPr="00543CE3">
        <w:rPr>
          <w:b/>
        </w:rPr>
        <w:t>[</w:t>
      </w:r>
      <w:r w:rsidR="002E617F">
        <w:rPr>
          <w:b/>
        </w:rPr>
        <w:t>2</w:t>
      </w:r>
      <w:r w:rsidR="00FD112B" w:rsidRPr="00543CE3">
        <w:rPr>
          <w:b/>
        </w:rPr>
        <w:t>]</w:t>
      </w:r>
      <w:r>
        <w:t>.</w:t>
      </w:r>
      <w:r w:rsidR="002C3DEA">
        <w:rPr>
          <w:b/>
        </w:rPr>
        <w:t xml:space="preserve"> </w:t>
      </w:r>
      <w:r w:rsidR="0098022C">
        <w:t xml:space="preserve">Hand gesture is the application </w:t>
      </w:r>
      <w:r w:rsidR="005B69BD">
        <w:t>of machine learning and it is basically movement of hand to express the word or feelings.</w:t>
      </w:r>
      <w:r w:rsidR="006643A5">
        <w:t xml:space="preserve"> By using hand gesture, we can convey our message without speaking or the person who are unable to listen can understand the word or message</w:t>
      </w:r>
      <w:r w:rsidR="00BB6413">
        <w:t xml:space="preserve"> </w:t>
      </w:r>
      <w:r w:rsidR="006A58FB" w:rsidRPr="008130E2">
        <w:rPr>
          <w:b/>
        </w:rPr>
        <w:t>[</w:t>
      </w:r>
      <w:r w:rsidR="008130E2" w:rsidRPr="008130E2">
        <w:rPr>
          <w:b/>
        </w:rPr>
        <w:t>6</w:t>
      </w:r>
      <w:r w:rsidR="006A58FB" w:rsidRPr="008130E2">
        <w:rPr>
          <w:b/>
        </w:rPr>
        <w:t>]</w:t>
      </w:r>
      <w:r w:rsidR="006643A5">
        <w:t>.</w:t>
      </w:r>
      <w:r w:rsidR="005B69BD">
        <w:t xml:space="preserve"> </w:t>
      </w:r>
      <w:r w:rsidR="00114168">
        <w:t>Sign language is basically communication through body is specially with hand and arm</w:t>
      </w:r>
      <w:r w:rsidR="00131A3E">
        <w:t xml:space="preserve"> </w:t>
      </w:r>
      <w:r w:rsidR="00131A3E" w:rsidRPr="00131A3E">
        <w:rPr>
          <w:b/>
        </w:rPr>
        <w:t>[</w:t>
      </w:r>
      <w:r w:rsidR="008130E2">
        <w:rPr>
          <w:b/>
        </w:rPr>
        <w:t>7</w:t>
      </w:r>
      <w:r w:rsidR="00131A3E" w:rsidRPr="00131A3E">
        <w:rPr>
          <w:b/>
        </w:rPr>
        <w:t>]</w:t>
      </w:r>
      <w:r w:rsidR="00114168">
        <w:t>.</w:t>
      </w:r>
      <w:r w:rsidR="00203D79">
        <w:t xml:space="preserve"> </w:t>
      </w:r>
      <w:r w:rsidR="005C172F">
        <w:t xml:space="preserve"> It </w:t>
      </w:r>
      <w:r w:rsidR="00C65554">
        <w:t>connects</w:t>
      </w:r>
      <w:r w:rsidR="005C172F">
        <w:t xml:space="preserve"> the special persons with social environment. </w:t>
      </w:r>
      <w:r w:rsidR="00203D79">
        <w:t>It is used to convey message through sign instead of speak.</w:t>
      </w:r>
      <w:r w:rsidR="00217FC2">
        <w:t xml:space="preserve"> </w:t>
      </w:r>
      <w:r w:rsidR="00217FC2" w:rsidRPr="00217FC2">
        <w:rPr>
          <w:rFonts w:ascii="Times New Roman" w:hAnsi="Times New Roman" w:cs="Times New Roman"/>
        </w:rPr>
        <w:t>We use</w:t>
      </w:r>
      <w:r w:rsidR="00217FC2">
        <w:rPr>
          <w:rFonts w:ascii="Times New Roman" w:hAnsi="Times New Roman" w:cs="Times New Roman"/>
        </w:rPr>
        <w:t xml:space="preserve"> hand </w:t>
      </w:r>
      <w:r w:rsidR="005C172F">
        <w:rPr>
          <w:rFonts w:ascii="Times New Roman" w:hAnsi="Times New Roman" w:cs="Times New Roman"/>
        </w:rPr>
        <w:t>gesture</w:t>
      </w:r>
      <w:r w:rsidR="005C172F" w:rsidRPr="00217FC2">
        <w:rPr>
          <w:rFonts w:ascii="Times New Roman" w:hAnsi="Times New Roman" w:cs="Times New Roman"/>
        </w:rPr>
        <w:t xml:space="preserve"> </w:t>
      </w:r>
      <w:r w:rsidR="005C172F" w:rsidRPr="00217FC2">
        <w:rPr>
          <w:rFonts w:ascii="Times New Roman" w:hAnsi="Times New Roman" w:cs="Times New Roman"/>
          <w:shd w:val="clear" w:color="auto" w:fill="FFFFFF"/>
        </w:rPr>
        <w:t>to</w:t>
      </w:r>
      <w:r w:rsidR="00217FC2" w:rsidRPr="00217FC2">
        <w:rPr>
          <w:rFonts w:ascii="Times New Roman" w:hAnsi="Times New Roman" w:cs="Times New Roman"/>
          <w:shd w:val="clear" w:color="auto" w:fill="FFFFFF"/>
        </w:rPr>
        <w:t xml:space="preserve"> represent numbers, letters, words and sentences, which allows them to communicate among themselves</w:t>
      </w:r>
      <w:r w:rsidR="00EA73A6">
        <w:t>.</w:t>
      </w:r>
      <w:r w:rsidR="00180F5C">
        <w:t xml:space="preserve"> </w:t>
      </w:r>
      <w:r w:rsidR="00EA73A6">
        <w:t>O</w:t>
      </w:r>
      <w:r w:rsidR="00BB6413">
        <w:t xml:space="preserve">ne hand </w:t>
      </w:r>
      <w:proofErr w:type="gramStart"/>
      <w:r w:rsidR="00BB6413">
        <w:t>consist</w:t>
      </w:r>
      <w:proofErr w:type="gramEnd"/>
      <w:r w:rsidR="00BB6413">
        <w:t xml:space="preserve"> of twenty-one </w:t>
      </w:r>
      <w:r w:rsidR="008130E2">
        <w:t>landmarks</w:t>
      </w:r>
      <w:r w:rsidR="00114168">
        <w:t xml:space="preserve"> </w:t>
      </w:r>
      <w:r w:rsidR="008130E2">
        <w:t>and by controlling these landmarks</w:t>
      </w:r>
      <w:r w:rsidR="005D106C">
        <w:t xml:space="preserve"> we can set </w:t>
      </w:r>
      <w:r w:rsidR="00F5577C">
        <w:t>the word in sign</w:t>
      </w:r>
      <w:r w:rsidR="008130E2">
        <w:t xml:space="preserve"> </w:t>
      </w:r>
      <w:r w:rsidR="00FD112B" w:rsidRPr="008130E2">
        <w:rPr>
          <w:b/>
        </w:rPr>
        <w:t>[</w:t>
      </w:r>
      <w:r w:rsidR="008130E2" w:rsidRPr="008130E2">
        <w:rPr>
          <w:b/>
        </w:rPr>
        <w:t>8</w:t>
      </w:r>
      <w:r w:rsidR="00FD112B" w:rsidRPr="008130E2">
        <w:rPr>
          <w:b/>
        </w:rPr>
        <w:t>]</w:t>
      </w:r>
      <w:r w:rsidR="00F5577C">
        <w:t>. By using this A</w:t>
      </w:r>
      <w:r w:rsidR="005D106C">
        <w:t>pp</w:t>
      </w:r>
      <w:r w:rsidR="00C65554">
        <w:t>,</w:t>
      </w:r>
      <w:r w:rsidR="005D106C">
        <w:t xml:space="preserve"> we can easily learn sign language </w:t>
      </w:r>
      <w:r w:rsidR="00217FC2">
        <w:t>through this app. It will help</w:t>
      </w:r>
      <w:r w:rsidR="005D106C">
        <w:t xml:space="preserve"> </w:t>
      </w:r>
      <w:r w:rsidR="0098022C">
        <w:t>to communicate with person who are unable to listen and unable to talk</w:t>
      </w:r>
      <w:r w:rsidR="005D106C">
        <w:t>.</w:t>
      </w:r>
      <w:r w:rsidR="0098022C">
        <w:t xml:space="preserve"> S</w:t>
      </w:r>
      <w:r w:rsidR="00F5577C">
        <w:t>ign language is important for disable people who are unable to speak and talk. Normal people ignore the importance of sign language but it is loved one for people who are unable to talk and speak. It is the only way for them to communicate with other people. It also for normal persons who are unable to understand the sign when talking with the person who ar</w:t>
      </w:r>
      <w:r w:rsidR="006643A5">
        <w:t xml:space="preserve">e unable to speak and talk. They can easily learn the sign language from this application to understand what the unspeakable person want to speak, and if normal person wants to ask something from </w:t>
      </w:r>
      <w:r w:rsidR="00A911C3">
        <w:t>the person who are unable to speak and listen they can use this language to communicate with them.</w:t>
      </w:r>
    </w:p>
    <w:p w:rsidR="00BB6413" w:rsidRDefault="00BB6413" w:rsidP="00BB6413">
      <w:pPr>
        <w:ind w:firstLine="0"/>
        <w:jc w:val="both"/>
      </w:pPr>
    </w:p>
    <w:p w:rsidR="001446CC" w:rsidRDefault="001446CC" w:rsidP="00BB6413">
      <w:pPr>
        <w:ind w:firstLine="0"/>
        <w:jc w:val="both"/>
        <w:rPr>
          <w:b/>
        </w:rPr>
      </w:pPr>
    </w:p>
    <w:p w:rsidR="00E55720" w:rsidRPr="00CA1089" w:rsidRDefault="00E55720" w:rsidP="00BB6413">
      <w:pPr>
        <w:pStyle w:val="ListParagraph"/>
        <w:numPr>
          <w:ilvl w:val="0"/>
          <w:numId w:val="25"/>
        </w:numPr>
        <w:jc w:val="both"/>
        <w:rPr>
          <w:b/>
        </w:rPr>
      </w:pPr>
      <w:r w:rsidRPr="00CA1089">
        <w:rPr>
          <w:b/>
        </w:rPr>
        <w:lastRenderedPageBreak/>
        <w:t>Literature review:</w:t>
      </w:r>
    </w:p>
    <w:p w:rsidR="008A0DEC" w:rsidRDefault="00CA1089" w:rsidP="00BB6413">
      <w:pPr>
        <w:pStyle w:val="Heading1"/>
        <w:numPr>
          <w:ilvl w:val="1"/>
          <w:numId w:val="25"/>
        </w:numPr>
        <w:jc w:val="both"/>
      </w:pPr>
      <w:r>
        <w:t xml:space="preserve">. </w:t>
      </w:r>
      <w:r w:rsidR="008A0DEC">
        <w:t xml:space="preserve">Hand recognition by using </w:t>
      </w:r>
      <w:r w:rsidR="005801AB">
        <w:t xml:space="preserve">Kinect </w:t>
      </w:r>
      <w:r w:rsidR="008A0DEC">
        <w:t>sensor</w:t>
      </w:r>
      <w:r w:rsidR="00F62199">
        <w:t xml:space="preserve"> [</w:t>
      </w:r>
      <w:r w:rsidR="002E617F">
        <w:t>3</w:t>
      </w:r>
      <w:r w:rsidR="00F62199">
        <w:t>]</w:t>
      </w:r>
      <w:r w:rsidR="008A0DEC">
        <w:t>:</w:t>
      </w:r>
    </w:p>
    <w:p w:rsidR="00E55720" w:rsidRDefault="008A0DEC" w:rsidP="00BB6413">
      <w:pPr>
        <w:ind w:firstLine="0"/>
        <w:jc w:val="both"/>
      </w:pPr>
      <w:r w:rsidRPr="009934FB">
        <w:t>D</w:t>
      </w:r>
      <w:r w:rsidR="00E55720" w:rsidRPr="009934FB">
        <w:t xml:space="preserve">ifferent researchers </w:t>
      </w:r>
      <w:r w:rsidR="006B3541" w:rsidRPr="009934FB">
        <w:t>researched</w:t>
      </w:r>
      <w:r w:rsidR="00E55720" w:rsidRPr="009934FB">
        <w:t xml:space="preserve"> on hand gesture recognition to overcome the challenges in hand gesture recognition. the main </w:t>
      </w:r>
      <w:r w:rsidR="006B3541" w:rsidRPr="009934FB">
        <w:t>challenge</w:t>
      </w:r>
      <w:r w:rsidR="00E55720" w:rsidRPr="009934FB">
        <w:t xml:space="preserve"> is </w:t>
      </w:r>
      <w:r w:rsidR="006B3541" w:rsidRPr="009934FB">
        <w:t>in accuracy</w:t>
      </w:r>
      <w:r w:rsidR="00E55720" w:rsidRPr="009934FB">
        <w:t xml:space="preserve">, image acquisition and feature </w:t>
      </w:r>
      <w:r w:rsidR="006B3541" w:rsidRPr="009934FB">
        <w:t>extraction and</w:t>
      </w:r>
      <w:r w:rsidR="00E55720" w:rsidRPr="009934FB">
        <w:t xml:space="preserve"> classification</w:t>
      </w:r>
      <w:r w:rsidR="006B3541" w:rsidRPr="009934FB">
        <w:t xml:space="preserve"> of gestures</w:t>
      </w:r>
      <w:r w:rsidR="00821091">
        <w:t xml:space="preserve"> </w:t>
      </w:r>
      <w:r w:rsidR="006A58FB" w:rsidRPr="005B0123">
        <w:rPr>
          <w:b/>
        </w:rPr>
        <w:t>[</w:t>
      </w:r>
      <w:r w:rsidR="002E617F">
        <w:rPr>
          <w:b/>
        </w:rPr>
        <w:t>3</w:t>
      </w:r>
      <w:r w:rsidR="006A58FB" w:rsidRPr="005B0123">
        <w:rPr>
          <w:b/>
        </w:rPr>
        <w:t>]</w:t>
      </w:r>
      <w:r w:rsidR="006B3541" w:rsidRPr="009934FB">
        <w:t xml:space="preserve">. </w:t>
      </w:r>
      <w:r w:rsidR="00B23C6A" w:rsidRPr="009934FB">
        <w:t xml:space="preserve">The researcher </w:t>
      </w:r>
      <w:r w:rsidR="00E55720" w:rsidRPr="009934FB">
        <w:t>works on these problem in classification of ges</w:t>
      </w:r>
      <w:r w:rsidR="00B23C6A" w:rsidRPr="009934FB">
        <w:t xml:space="preserve">ture and features </w:t>
      </w:r>
      <w:r w:rsidR="00604362" w:rsidRPr="009934FB">
        <w:t>extraction by</w:t>
      </w:r>
      <w:r w:rsidR="00B23C6A" w:rsidRPr="009934FB">
        <w:t xml:space="preserve"> using </w:t>
      </w:r>
      <w:r w:rsidR="00604362" w:rsidRPr="009934FB">
        <w:t>vision based recognition</w:t>
      </w:r>
      <w:r w:rsidR="000C2A84" w:rsidRPr="009934FB">
        <w:t xml:space="preserve"> and by using Kinect sensor</w:t>
      </w:r>
      <w:r w:rsidR="00821091">
        <w:t xml:space="preserve"> </w:t>
      </w:r>
      <w:r w:rsidR="006A58FB" w:rsidRPr="005B0123">
        <w:rPr>
          <w:b/>
        </w:rPr>
        <w:t>[</w:t>
      </w:r>
      <w:r w:rsidR="002E617F">
        <w:rPr>
          <w:b/>
        </w:rPr>
        <w:t>3</w:t>
      </w:r>
      <w:r w:rsidR="006A58FB" w:rsidRPr="005B0123">
        <w:rPr>
          <w:b/>
        </w:rPr>
        <w:t>]</w:t>
      </w:r>
      <w:r w:rsidR="00604362" w:rsidRPr="009934FB">
        <w:t>. T</w:t>
      </w:r>
      <w:r w:rsidR="00B23C6A" w:rsidRPr="009934FB">
        <w:t>he</w:t>
      </w:r>
      <w:r w:rsidR="006B3541" w:rsidRPr="009934FB">
        <w:t xml:space="preserve"> main aim of them is to check that the how well the vision based r</w:t>
      </w:r>
      <w:r w:rsidR="00B23C6A" w:rsidRPr="009934FB">
        <w:t>ecognition recognize movement of</w:t>
      </w:r>
      <w:r w:rsidR="006B3541" w:rsidRPr="009934FB">
        <w:t xml:space="preserve"> hand and what how well it will be accurate</w:t>
      </w:r>
      <w:r w:rsidR="00821091">
        <w:t xml:space="preserve"> </w:t>
      </w:r>
      <w:r w:rsidR="006A58FB" w:rsidRPr="005B0123">
        <w:rPr>
          <w:b/>
        </w:rPr>
        <w:t>[</w:t>
      </w:r>
      <w:r w:rsidR="002E617F">
        <w:rPr>
          <w:b/>
        </w:rPr>
        <w:t>3</w:t>
      </w:r>
      <w:r w:rsidR="006A58FB" w:rsidRPr="005B0123">
        <w:rPr>
          <w:b/>
        </w:rPr>
        <w:t>]</w:t>
      </w:r>
      <w:r w:rsidR="00B23C6A" w:rsidRPr="009934FB">
        <w:t xml:space="preserve">. </w:t>
      </w:r>
      <w:r w:rsidR="000C2A84" w:rsidRPr="009934FB">
        <w:t xml:space="preserve">First sensor sense the image then </w:t>
      </w:r>
      <w:r w:rsidRPr="009934FB">
        <w:t xml:space="preserve">sends </w:t>
      </w:r>
      <w:r w:rsidR="000C2A84" w:rsidRPr="009934FB">
        <w:t xml:space="preserve">the frame of RGB image or video to segmentation process </w:t>
      </w:r>
      <w:r w:rsidRPr="009934FB">
        <w:t xml:space="preserve">after that extract the features of hand and then tracking the hand and then classify it and then recognize the hand on image or video. </w:t>
      </w:r>
      <w:r w:rsidR="00B23C6A" w:rsidRPr="009934FB">
        <w:t xml:space="preserve">After </w:t>
      </w:r>
      <w:r w:rsidRPr="009934FB">
        <w:t xml:space="preserve">overcome the problems in feature extraction and image acquisition </w:t>
      </w:r>
      <w:r w:rsidR="00B23C6A" w:rsidRPr="009934FB">
        <w:t>the accuracy of hand gesture is 68 to 97 percent and average accuracy is 86.6 percent and it recognize all type of movement of hand</w:t>
      </w:r>
      <w:r w:rsidR="00F62199">
        <w:t xml:space="preserve"> </w:t>
      </w:r>
      <w:r w:rsidR="006A58FB" w:rsidRPr="005B0123">
        <w:rPr>
          <w:b/>
        </w:rPr>
        <w:t>[</w:t>
      </w:r>
      <w:r w:rsidR="002E617F">
        <w:rPr>
          <w:b/>
        </w:rPr>
        <w:t>3</w:t>
      </w:r>
      <w:r w:rsidR="006A58FB" w:rsidRPr="005B0123">
        <w:rPr>
          <w:b/>
        </w:rPr>
        <w:t>]</w:t>
      </w:r>
      <w:r w:rsidR="00604362" w:rsidRPr="009934FB">
        <w:t xml:space="preserve">. They made working prototype to perform real-time gesture and it has pressure sensor and have computational framework to make it recognition better. by using </w:t>
      </w:r>
      <w:r w:rsidR="00324DC4" w:rsidRPr="009934FB">
        <w:t>sensor,</w:t>
      </w:r>
      <w:r w:rsidR="00604362" w:rsidRPr="009934FB">
        <w:t xml:space="preserve"> it </w:t>
      </w:r>
      <w:r w:rsidR="00324DC4" w:rsidRPr="009934FB">
        <w:t>recognizes</w:t>
      </w:r>
      <w:r w:rsidR="00604362" w:rsidRPr="009934FB">
        <w:t xml:space="preserve"> gestures.</w:t>
      </w:r>
    </w:p>
    <w:p w:rsidR="002B052B" w:rsidRDefault="002B052B" w:rsidP="00BB6413">
      <w:pPr>
        <w:ind w:firstLine="0"/>
        <w:jc w:val="both"/>
      </w:pPr>
    </w:p>
    <w:p w:rsidR="00E56DD5" w:rsidRDefault="002B052B" w:rsidP="00BB6413">
      <w:pPr>
        <w:ind w:firstLine="0"/>
        <w:jc w:val="both"/>
      </w:pPr>
      <w:r>
        <w:rPr>
          <w:noProof/>
          <w:lang w:eastAsia="en-US"/>
        </w:rPr>
        <w:drawing>
          <wp:inline distT="0" distB="0" distL="0" distR="0" wp14:anchorId="5D5E8A3A" wp14:editId="35DD3FCC">
            <wp:extent cx="5943424" cy="1598212"/>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100"/>
                    <a:stretch/>
                  </pic:blipFill>
                  <pic:spPr bwMode="auto">
                    <a:xfrm>
                      <a:off x="0" y="0"/>
                      <a:ext cx="5954822" cy="1601277"/>
                    </a:xfrm>
                    <a:prstGeom prst="rect">
                      <a:avLst/>
                    </a:prstGeom>
                    <a:ln>
                      <a:noFill/>
                    </a:ln>
                    <a:extLst>
                      <a:ext uri="{53640926-AAD7-44D8-BBD7-CCE9431645EC}">
                        <a14:shadowObscured xmlns:a14="http://schemas.microsoft.com/office/drawing/2010/main"/>
                      </a:ext>
                    </a:extLst>
                  </pic:spPr>
                </pic:pic>
              </a:graphicData>
            </a:graphic>
          </wp:inline>
        </w:drawing>
      </w:r>
    </w:p>
    <w:p w:rsidR="00E3539A" w:rsidRDefault="00E56DD5" w:rsidP="00543CE3">
      <w:pPr>
        <w:jc w:val="both"/>
      </w:pPr>
      <w:r>
        <w:rPr>
          <w:b/>
        </w:rPr>
        <w:t xml:space="preserve">  </w:t>
      </w:r>
      <w:r w:rsidR="003D61D9">
        <w:rPr>
          <w:b/>
        </w:rPr>
        <w:t>Figure 1.</w:t>
      </w:r>
      <w:r>
        <w:t xml:space="preserve"> </w:t>
      </w:r>
      <w:r w:rsidR="00F62199" w:rsidRPr="005B0123">
        <w:rPr>
          <w:b/>
        </w:rPr>
        <w:t>[</w:t>
      </w:r>
      <w:r w:rsidR="002E617F">
        <w:rPr>
          <w:b/>
        </w:rPr>
        <w:t>3</w:t>
      </w:r>
      <w:r w:rsidR="00F62199" w:rsidRPr="005B0123">
        <w:rPr>
          <w:b/>
        </w:rPr>
        <w:t>]</w:t>
      </w:r>
      <w:r>
        <w:t xml:space="preserve"> Standard framework of hand gesture recognition using Kinect sensor</w:t>
      </w:r>
    </w:p>
    <w:p w:rsidR="008130E2" w:rsidRPr="00543CE3" w:rsidRDefault="008130E2" w:rsidP="00543CE3">
      <w:pPr>
        <w:jc w:val="both"/>
      </w:pPr>
    </w:p>
    <w:p w:rsidR="00324DC4" w:rsidRDefault="006A58FB" w:rsidP="00BB6413">
      <w:pPr>
        <w:ind w:firstLine="0"/>
        <w:jc w:val="both"/>
        <w:rPr>
          <w:b/>
        </w:rPr>
      </w:pPr>
      <w:r>
        <w:rPr>
          <w:b/>
        </w:rPr>
        <w:lastRenderedPageBreak/>
        <w:t xml:space="preserve"> 2</w:t>
      </w:r>
      <w:r w:rsidR="00CA1089">
        <w:rPr>
          <w:b/>
        </w:rPr>
        <w:t xml:space="preserve">.2. </w:t>
      </w:r>
      <w:r w:rsidR="009934FB">
        <w:rPr>
          <w:b/>
        </w:rPr>
        <w:t xml:space="preserve">Hand gesture recognition using </w:t>
      </w:r>
      <w:r w:rsidR="00723CF4">
        <w:rPr>
          <w:b/>
        </w:rPr>
        <w:t>convolution neural network (CNN</w:t>
      </w:r>
      <w:r w:rsidR="00EA3473">
        <w:rPr>
          <w:b/>
        </w:rPr>
        <w:t>)</w:t>
      </w:r>
      <w:r w:rsidR="00F62199">
        <w:rPr>
          <w:b/>
        </w:rPr>
        <w:t xml:space="preserve"> [</w:t>
      </w:r>
      <w:r w:rsidR="002E617F">
        <w:rPr>
          <w:b/>
        </w:rPr>
        <w:t>4</w:t>
      </w:r>
      <w:r w:rsidR="00F62199">
        <w:rPr>
          <w:b/>
        </w:rPr>
        <w:t>]</w:t>
      </w:r>
      <w:r w:rsidR="009934FB">
        <w:rPr>
          <w:b/>
        </w:rPr>
        <w:t>:</w:t>
      </w:r>
    </w:p>
    <w:p w:rsidR="00D8451E" w:rsidRDefault="00EA3473" w:rsidP="00BB6413">
      <w:pPr>
        <w:ind w:firstLine="0"/>
        <w:jc w:val="both"/>
      </w:pPr>
      <w:r w:rsidRPr="00D8451E">
        <w:t>In this system hand gesture recognition is done by using</w:t>
      </w:r>
      <w:r w:rsidR="00B348A5" w:rsidRPr="00D8451E">
        <w:t xml:space="preserve"> convolution neural network (CNN</w:t>
      </w:r>
      <w:r w:rsidR="00B348A5" w:rsidRPr="00880A5B">
        <w:rPr>
          <w:color w:val="000000" w:themeColor="text1"/>
        </w:rPr>
        <w:t>)</w:t>
      </w:r>
      <w:r w:rsidR="00880A5B">
        <w:rPr>
          <w:color w:val="000000" w:themeColor="text1"/>
        </w:rPr>
        <w:t xml:space="preserve"> </w:t>
      </w:r>
      <w:r w:rsidR="00880A5B" w:rsidRPr="005B0123">
        <w:rPr>
          <w:b/>
          <w:color w:val="000000" w:themeColor="text1"/>
        </w:rPr>
        <w:t>[</w:t>
      </w:r>
      <w:r w:rsidR="002E617F">
        <w:rPr>
          <w:b/>
          <w:color w:val="000000" w:themeColor="text1"/>
        </w:rPr>
        <w:t>4</w:t>
      </w:r>
      <w:r w:rsidR="00880A5B" w:rsidRPr="005B0123">
        <w:rPr>
          <w:b/>
          <w:color w:val="000000" w:themeColor="text1"/>
        </w:rPr>
        <w:t>]</w:t>
      </w:r>
      <w:r w:rsidR="004E1DE6" w:rsidRPr="00880A5B">
        <w:rPr>
          <w:color w:val="000000" w:themeColor="text1"/>
        </w:rPr>
        <w:t xml:space="preserve">. </w:t>
      </w:r>
      <w:r w:rsidR="004E1DE6" w:rsidRPr="00D8451E">
        <w:t>CNN has better results in recognition of classification pro</w:t>
      </w:r>
      <w:r w:rsidR="005B0123">
        <w:t xml:space="preserve">blem of image. In this </w:t>
      </w:r>
      <w:r w:rsidR="004E1DE6" w:rsidRPr="00D8451E">
        <w:t xml:space="preserve">system the recognition of hand gesture is passed through different process. First is data acquisition, pre-processing and then </w:t>
      </w:r>
      <w:r w:rsidR="00D663E6" w:rsidRPr="00D8451E">
        <w:t>recognition</w:t>
      </w:r>
      <w:r w:rsidR="004E1DE6" w:rsidRPr="00D8451E">
        <w:t xml:space="preserve">. </w:t>
      </w:r>
      <w:r w:rsidR="00D663E6" w:rsidRPr="00D8451E">
        <w:t xml:space="preserve"> In this hand gesture system is developed by using Kinect v2 depth sensor</w:t>
      </w:r>
      <w:r w:rsidR="00880A5B">
        <w:t xml:space="preserve"> </w:t>
      </w:r>
      <w:r w:rsidR="00880A5B" w:rsidRPr="00F62199">
        <w:rPr>
          <w:b/>
        </w:rPr>
        <w:t>[</w:t>
      </w:r>
      <w:r w:rsidR="002E617F">
        <w:rPr>
          <w:b/>
        </w:rPr>
        <w:t>4</w:t>
      </w:r>
      <w:r w:rsidR="00880A5B" w:rsidRPr="00F62199">
        <w:rPr>
          <w:b/>
        </w:rPr>
        <w:t>]</w:t>
      </w:r>
      <w:r w:rsidR="00D663E6" w:rsidRPr="00D8451E">
        <w:t>. Because in this, from the frame image the hand region is more accurately segmented and</w:t>
      </w:r>
      <w:r w:rsidR="00252FC7" w:rsidRPr="00D8451E">
        <w:t xml:space="preserve"> in preprocess the it separates the hand area from hand movement image then make this image size equal to the input image size of CNN. Then it will take RGB and depth image from Kinect depth camera</w:t>
      </w:r>
      <w:r w:rsidR="00F62199">
        <w:t xml:space="preserve"> </w:t>
      </w:r>
      <w:r w:rsidR="00F62199" w:rsidRPr="00F62199">
        <w:rPr>
          <w:b/>
        </w:rPr>
        <w:t>[</w:t>
      </w:r>
      <w:r w:rsidR="002E617F">
        <w:rPr>
          <w:b/>
        </w:rPr>
        <w:t>4</w:t>
      </w:r>
      <w:r w:rsidR="00F62199" w:rsidRPr="00F62199">
        <w:rPr>
          <w:b/>
        </w:rPr>
        <w:t>]</w:t>
      </w:r>
      <w:r w:rsidR="00252FC7" w:rsidRPr="00D8451E">
        <w:t>. Then it takes only depth image for segmentation and after that apply filter process to discover hand region and get out the n</w:t>
      </w:r>
      <w:r w:rsidR="00DC0BE9" w:rsidRPr="00D8451E">
        <w:t xml:space="preserve">oise section of segmented image </w:t>
      </w:r>
      <w:r w:rsidR="00252FC7" w:rsidRPr="00D8451E">
        <w:t>and make bo</w:t>
      </w:r>
      <w:r w:rsidR="00DC0BE9" w:rsidRPr="00D8451E">
        <w:t>unding box. As CNN works with three channel output and then normalize image to make it one channel</w:t>
      </w:r>
      <w:r w:rsidR="00880A5B">
        <w:t xml:space="preserve"> </w:t>
      </w:r>
      <w:r w:rsidR="00880A5B" w:rsidRPr="00F62199">
        <w:rPr>
          <w:b/>
        </w:rPr>
        <w:t>[</w:t>
      </w:r>
      <w:r w:rsidR="002E617F">
        <w:rPr>
          <w:b/>
        </w:rPr>
        <w:t>4</w:t>
      </w:r>
      <w:r w:rsidR="00880A5B" w:rsidRPr="00F62199">
        <w:rPr>
          <w:b/>
        </w:rPr>
        <w:t>]</w:t>
      </w:r>
      <w:r w:rsidR="00DC0BE9" w:rsidRPr="00D8451E">
        <w:t xml:space="preserve">. </w:t>
      </w:r>
      <w:r w:rsidR="00D8451E" w:rsidRPr="00D8451E">
        <w:t>After that</w:t>
      </w:r>
      <w:r w:rsidR="00DC0BE9" w:rsidRPr="00D8451E">
        <w:t xml:space="preserve"> it passes through recognition process with fined tuned models of CNN, Alex Net and VGG</w:t>
      </w:r>
      <w:r w:rsidR="00D8451E" w:rsidRPr="00D8451E">
        <w:t>16 for</w:t>
      </w:r>
      <w:r w:rsidR="00DC0BE9" w:rsidRPr="00D8451E">
        <w:t xml:space="preserve"> classification</w:t>
      </w:r>
      <w:r w:rsidR="00D8451E" w:rsidRPr="00D8451E">
        <w:t>. Alex Net and VGG16 both are deep architecture of CNN</w:t>
      </w:r>
      <w:r w:rsidR="00880A5B">
        <w:t xml:space="preserve"> </w:t>
      </w:r>
      <w:r w:rsidR="00880A5B" w:rsidRPr="00F62199">
        <w:rPr>
          <w:b/>
        </w:rPr>
        <w:t>[</w:t>
      </w:r>
      <w:r w:rsidR="002E617F">
        <w:rPr>
          <w:b/>
        </w:rPr>
        <w:t>4</w:t>
      </w:r>
      <w:r w:rsidR="00880A5B" w:rsidRPr="00F62199">
        <w:rPr>
          <w:b/>
        </w:rPr>
        <w:t>]</w:t>
      </w:r>
      <w:r w:rsidR="00D8451E" w:rsidRPr="00D8451E">
        <w:t xml:space="preserve">. There are two datasets involved in this work one is HUST-American sign language dataset and other </w:t>
      </w:r>
      <w:proofErr w:type="spellStart"/>
      <w:r w:rsidR="00D8451E" w:rsidRPr="00D8451E">
        <w:t>is</w:t>
      </w:r>
      <w:proofErr w:type="spellEnd"/>
      <w:r w:rsidR="00D8451E" w:rsidRPr="00D8451E">
        <w:t xml:space="preserve"> MU dataset AND then train and test these datas</w:t>
      </w:r>
      <w:r w:rsidR="00A63D92">
        <w:t xml:space="preserve">ets and recognize hand gesture according </w:t>
      </w:r>
      <w:r w:rsidR="00607B01">
        <w:t xml:space="preserve">to these </w:t>
      </w:r>
      <w:r w:rsidR="00BB5FD6">
        <w:t>datasets, and</w:t>
      </w:r>
      <w:r w:rsidR="00607B01">
        <w:t xml:space="preserve"> these use two techniques LOO CV AND Regular CV</w:t>
      </w:r>
      <w:r w:rsidR="00880A5B">
        <w:t xml:space="preserve"> </w:t>
      </w:r>
      <w:r w:rsidR="00880A5B" w:rsidRPr="00F62199">
        <w:rPr>
          <w:b/>
        </w:rPr>
        <w:t>[</w:t>
      </w:r>
      <w:r w:rsidR="002E617F">
        <w:rPr>
          <w:b/>
        </w:rPr>
        <w:t>4</w:t>
      </w:r>
      <w:r w:rsidR="00880A5B" w:rsidRPr="00F62199">
        <w:rPr>
          <w:b/>
        </w:rPr>
        <w:t>]</w:t>
      </w:r>
      <w:r w:rsidR="00607B01">
        <w:t>.</w:t>
      </w:r>
      <w:r w:rsidR="00A63D92">
        <w:t xml:space="preserve"> T</w:t>
      </w:r>
      <w:r w:rsidR="00607B01">
        <w:t xml:space="preserve">he proposed techniques have </w:t>
      </w:r>
      <w:r w:rsidR="00A63D92">
        <w:t xml:space="preserve">accuracy </w:t>
      </w:r>
      <w:r w:rsidR="00607B01">
        <w:t xml:space="preserve">of </w:t>
      </w:r>
      <w:r w:rsidR="00A63D92">
        <w:t xml:space="preserve">hand gesture </w:t>
      </w:r>
      <w:r w:rsidR="00607B01">
        <w:t>is 64 and</w:t>
      </w:r>
      <w:r w:rsidR="00A63D92">
        <w:t xml:space="preserve"> 98.14 percent</w:t>
      </w:r>
      <w:r w:rsidR="00104279">
        <w:t xml:space="preserve"> as shown in figure 3 by graph</w:t>
      </w:r>
      <w:r w:rsidR="00F62199">
        <w:t xml:space="preserve"> </w:t>
      </w:r>
      <w:r w:rsidR="00F62199" w:rsidRPr="00F62199">
        <w:rPr>
          <w:b/>
        </w:rPr>
        <w:t>[</w:t>
      </w:r>
      <w:r w:rsidR="002E617F">
        <w:rPr>
          <w:b/>
        </w:rPr>
        <w:t>4</w:t>
      </w:r>
      <w:r w:rsidR="00F62199" w:rsidRPr="00F62199">
        <w:rPr>
          <w:b/>
        </w:rPr>
        <w:t>]</w:t>
      </w:r>
      <w:r w:rsidR="00A63D92">
        <w:t xml:space="preserve">. </w:t>
      </w:r>
      <w:r w:rsidR="00607B01">
        <w:t xml:space="preserve">The LOO CV have better </w:t>
      </w:r>
      <w:r w:rsidR="00BB5FD6">
        <w:t>performance</w:t>
      </w:r>
      <w:r w:rsidR="00607B01">
        <w:t xml:space="preserve"> as compared to Regular CV</w:t>
      </w:r>
      <w:r w:rsidR="00104279">
        <w:t xml:space="preserve"> as shown in Table 2</w:t>
      </w:r>
      <w:r w:rsidR="00880A5B">
        <w:t xml:space="preserve"> </w:t>
      </w:r>
      <w:r w:rsidR="00880A5B" w:rsidRPr="00F62199">
        <w:rPr>
          <w:b/>
        </w:rPr>
        <w:t>[</w:t>
      </w:r>
      <w:r w:rsidR="002E617F">
        <w:rPr>
          <w:b/>
        </w:rPr>
        <w:t>4</w:t>
      </w:r>
      <w:r w:rsidR="00880A5B" w:rsidRPr="00F62199">
        <w:rPr>
          <w:b/>
        </w:rPr>
        <w:t>]</w:t>
      </w:r>
      <w:r w:rsidR="00607B01">
        <w:t xml:space="preserve">. LOO CV is user independent </w:t>
      </w:r>
      <w:r w:rsidR="00843D85">
        <w:t>because this performance of trained model is measured by samples of hands</w:t>
      </w:r>
      <w:r w:rsidR="00880A5B">
        <w:t xml:space="preserve"> </w:t>
      </w:r>
      <w:r w:rsidR="00880A5B" w:rsidRPr="00F62199">
        <w:rPr>
          <w:b/>
        </w:rPr>
        <w:t>[</w:t>
      </w:r>
      <w:r w:rsidR="002E617F">
        <w:rPr>
          <w:b/>
        </w:rPr>
        <w:t>4</w:t>
      </w:r>
      <w:r w:rsidR="00880A5B" w:rsidRPr="00F62199">
        <w:rPr>
          <w:b/>
        </w:rPr>
        <w:t>]</w:t>
      </w:r>
      <w:r w:rsidR="00843D85" w:rsidRPr="00F62199">
        <w:rPr>
          <w:b/>
        </w:rPr>
        <w:t>.</w:t>
      </w:r>
      <w:r w:rsidR="00843D85">
        <w:t xml:space="preserve"> </w:t>
      </w:r>
    </w:p>
    <w:p w:rsidR="00A63D92" w:rsidRDefault="00A63D92" w:rsidP="00BB6413">
      <w:pPr>
        <w:ind w:firstLine="0"/>
        <w:jc w:val="both"/>
        <w:rPr>
          <w:b/>
        </w:rPr>
      </w:pPr>
    </w:p>
    <w:p w:rsidR="00A63D92" w:rsidRDefault="00A63D92" w:rsidP="00BB6413">
      <w:pPr>
        <w:ind w:firstLine="0"/>
        <w:jc w:val="both"/>
        <w:rPr>
          <w:b/>
        </w:rPr>
      </w:pPr>
    </w:p>
    <w:p w:rsidR="00A63D92" w:rsidRDefault="00A63D92" w:rsidP="00BB6413">
      <w:pPr>
        <w:ind w:firstLine="0"/>
        <w:jc w:val="both"/>
        <w:rPr>
          <w:b/>
        </w:rPr>
      </w:pPr>
    </w:p>
    <w:p w:rsidR="00BB5FD6" w:rsidRDefault="00BB5FD6" w:rsidP="00BB6413">
      <w:pPr>
        <w:ind w:firstLine="0"/>
        <w:jc w:val="both"/>
        <w:rPr>
          <w:b/>
        </w:rPr>
      </w:pPr>
    </w:p>
    <w:p w:rsidR="002B052B" w:rsidRDefault="002B052B" w:rsidP="007E1F9D">
      <w:pPr>
        <w:ind w:firstLine="0"/>
        <w:jc w:val="center"/>
        <w:rPr>
          <w:b/>
        </w:rPr>
      </w:pPr>
      <w:r>
        <w:rPr>
          <w:noProof/>
          <w:lang w:eastAsia="en-US"/>
        </w:rPr>
        <w:drawing>
          <wp:inline distT="0" distB="0" distL="0" distR="0" wp14:anchorId="30A9E9A6" wp14:editId="7FF05204">
            <wp:extent cx="3228975" cy="441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4410075"/>
                    </a:xfrm>
                    <a:prstGeom prst="rect">
                      <a:avLst/>
                    </a:prstGeom>
                  </pic:spPr>
                </pic:pic>
              </a:graphicData>
            </a:graphic>
          </wp:inline>
        </w:drawing>
      </w:r>
    </w:p>
    <w:p w:rsidR="00A63D92" w:rsidRDefault="003D61D9" w:rsidP="007E1F9D">
      <w:pPr>
        <w:jc w:val="center"/>
      </w:pPr>
      <w:r>
        <w:rPr>
          <w:b/>
        </w:rPr>
        <w:t>Figure 2.</w:t>
      </w:r>
      <w:r w:rsidR="00E56DD5">
        <w:t xml:space="preserve"> </w:t>
      </w:r>
      <w:r w:rsidR="00880A5B" w:rsidRPr="00F62199">
        <w:rPr>
          <w:b/>
        </w:rPr>
        <w:t>[</w:t>
      </w:r>
      <w:r w:rsidR="002E617F">
        <w:rPr>
          <w:b/>
        </w:rPr>
        <w:t>4</w:t>
      </w:r>
      <w:r w:rsidR="00880A5B" w:rsidRPr="00F62199">
        <w:rPr>
          <w:b/>
        </w:rPr>
        <w:t>]</w:t>
      </w:r>
      <w:r w:rsidR="00E56DD5">
        <w:t xml:space="preserve"> Real-time gesture recognition development flowchart</w:t>
      </w:r>
    </w:p>
    <w:p w:rsidR="00104279" w:rsidRDefault="00104279" w:rsidP="00104279">
      <w:pPr>
        <w:ind w:firstLine="0"/>
        <w:jc w:val="center"/>
        <w:rPr>
          <w:b/>
        </w:rPr>
      </w:pPr>
    </w:p>
    <w:p w:rsidR="007E1F9D" w:rsidRPr="00D8451E" w:rsidRDefault="00104279" w:rsidP="00104279">
      <w:pPr>
        <w:ind w:firstLine="0"/>
      </w:pPr>
      <w:r w:rsidRPr="004A5F26">
        <w:rPr>
          <w:b/>
        </w:rPr>
        <w:t>Table 2</w:t>
      </w:r>
      <w:r>
        <w:t xml:space="preserve">. </w:t>
      </w:r>
      <w:r w:rsidR="00880A5B" w:rsidRPr="00F62199">
        <w:rPr>
          <w:b/>
        </w:rPr>
        <w:t>[</w:t>
      </w:r>
      <w:r w:rsidR="002E617F">
        <w:rPr>
          <w:b/>
        </w:rPr>
        <w:t>4</w:t>
      </w:r>
      <w:r w:rsidR="00880A5B" w:rsidRPr="00F62199">
        <w:rPr>
          <w:b/>
        </w:rPr>
        <w:t>]</w:t>
      </w:r>
      <w:r w:rsidR="00880A5B">
        <w:t xml:space="preserve"> </w:t>
      </w:r>
      <w:r>
        <w:t>A</w:t>
      </w:r>
      <w:r w:rsidRPr="004A5F26">
        <w:t>ccuracy of both MU Dataset and HUST-ASL Dataset</w:t>
      </w:r>
    </w:p>
    <w:p w:rsidR="004A5F26" w:rsidRDefault="004A5F26" w:rsidP="00BB6413">
      <w:pPr>
        <w:ind w:firstLine="0"/>
        <w:jc w:val="both"/>
        <w:rPr>
          <w:b/>
        </w:rPr>
      </w:pPr>
      <w:r>
        <w:rPr>
          <w:noProof/>
          <w:lang w:eastAsia="en-US"/>
        </w:rPr>
        <w:drawing>
          <wp:inline distT="0" distB="0" distL="0" distR="0" wp14:anchorId="3E16CCF1" wp14:editId="2295A4D2">
            <wp:extent cx="5942775" cy="914262"/>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20" b="14748"/>
                    <a:stretch/>
                  </pic:blipFill>
                  <pic:spPr bwMode="auto">
                    <a:xfrm>
                      <a:off x="0" y="0"/>
                      <a:ext cx="5943600" cy="914389"/>
                    </a:xfrm>
                    <a:prstGeom prst="rect">
                      <a:avLst/>
                    </a:prstGeom>
                    <a:ln>
                      <a:noFill/>
                    </a:ln>
                    <a:extLst>
                      <a:ext uri="{53640926-AAD7-44D8-BBD7-CCE9431645EC}">
                        <a14:shadowObscured xmlns:a14="http://schemas.microsoft.com/office/drawing/2010/main"/>
                      </a:ext>
                    </a:extLst>
                  </pic:spPr>
                </pic:pic>
              </a:graphicData>
            </a:graphic>
          </wp:inline>
        </w:drawing>
      </w:r>
    </w:p>
    <w:p w:rsidR="007E1F9D" w:rsidRDefault="007E1F9D" w:rsidP="00BB6413">
      <w:pPr>
        <w:ind w:firstLine="0"/>
        <w:jc w:val="both"/>
        <w:rPr>
          <w:b/>
        </w:rPr>
      </w:pPr>
    </w:p>
    <w:p w:rsidR="007E1F9D" w:rsidRDefault="007E1F9D" w:rsidP="00BB6413">
      <w:pPr>
        <w:ind w:firstLine="0"/>
        <w:jc w:val="both"/>
        <w:rPr>
          <w:b/>
        </w:rPr>
      </w:pPr>
    </w:p>
    <w:p w:rsidR="00104279" w:rsidRDefault="00104279" w:rsidP="00BB6413">
      <w:pPr>
        <w:ind w:firstLine="0"/>
        <w:jc w:val="both"/>
        <w:rPr>
          <w:b/>
        </w:rPr>
      </w:pPr>
    </w:p>
    <w:p w:rsidR="00104279" w:rsidRDefault="00104279" w:rsidP="00BB6413">
      <w:pPr>
        <w:ind w:firstLine="0"/>
        <w:jc w:val="both"/>
        <w:rPr>
          <w:b/>
        </w:rPr>
      </w:pPr>
    </w:p>
    <w:p w:rsidR="00A63D92" w:rsidRDefault="00A63D92" w:rsidP="007E1F9D">
      <w:pPr>
        <w:ind w:firstLine="0"/>
        <w:jc w:val="center"/>
        <w:rPr>
          <w:noProof/>
          <w:lang w:eastAsia="en-US"/>
        </w:rPr>
      </w:pPr>
      <w:r>
        <w:rPr>
          <w:noProof/>
          <w:lang w:eastAsia="en-US"/>
        </w:rPr>
        <w:t>;</w:t>
      </w:r>
      <w:r>
        <w:rPr>
          <w:noProof/>
          <w:lang w:eastAsia="en-US"/>
        </w:rPr>
        <w:drawing>
          <wp:inline distT="0" distB="0" distL="0" distR="0" wp14:anchorId="1CBC3104" wp14:editId="14A75B38">
            <wp:extent cx="4848225" cy="12085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188"/>
                    <a:stretch/>
                  </pic:blipFill>
                  <pic:spPr bwMode="auto">
                    <a:xfrm>
                      <a:off x="0" y="0"/>
                      <a:ext cx="4848225" cy="1208598"/>
                    </a:xfrm>
                    <a:prstGeom prst="rect">
                      <a:avLst/>
                    </a:prstGeom>
                    <a:ln>
                      <a:noFill/>
                    </a:ln>
                    <a:extLst>
                      <a:ext uri="{53640926-AAD7-44D8-BBD7-CCE9431645EC}">
                        <a14:shadowObscured xmlns:a14="http://schemas.microsoft.com/office/drawing/2010/main"/>
                      </a:ext>
                    </a:extLst>
                  </pic:spPr>
                </pic:pic>
              </a:graphicData>
            </a:graphic>
          </wp:inline>
        </w:drawing>
      </w:r>
    </w:p>
    <w:p w:rsidR="006149A9" w:rsidRDefault="008E4FAE" w:rsidP="007E1F9D">
      <w:pPr>
        <w:ind w:firstLine="0"/>
        <w:jc w:val="center"/>
        <w:rPr>
          <w:b/>
        </w:rPr>
      </w:pPr>
      <w:r>
        <w:rPr>
          <w:b/>
          <w:noProof/>
          <w:lang w:eastAsia="en-US"/>
        </w:rPr>
        <w:t>Figure 3</w:t>
      </w:r>
      <w:r w:rsidR="006149A9" w:rsidRPr="006149A9">
        <w:rPr>
          <w:b/>
          <w:noProof/>
          <w:lang w:eastAsia="en-US"/>
        </w:rPr>
        <w:t>.</w:t>
      </w:r>
      <w:r w:rsidR="006149A9">
        <w:rPr>
          <w:b/>
          <w:noProof/>
          <w:lang w:eastAsia="en-US"/>
        </w:rPr>
        <w:t xml:space="preserve"> </w:t>
      </w:r>
      <w:r w:rsidR="00880A5B">
        <w:rPr>
          <w:b/>
          <w:noProof/>
          <w:lang w:eastAsia="en-US"/>
        </w:rPr>
        <w:t xml:space="preserve"> [</w:t>
      </w:r>
      <w:r w:rsidR="002E617F">
        <w:rPr>
          <w:b/>
          <w:noProof/>
          <w:lang w:eastAsia="en-US"/>
        </w:rPr>
        <w:t>4</w:t>
      </w:r>
      <w:r w:rsidR="00880A5B">
        <w:rPr>
          <w:b/>
          <w:noProof/>
          <w:lang w:eastAsia="en-US"/>
        </w:rPr>
        <w:t>]</w:t>
      </w:r>
      <w:r w:rsidR="006149A9">
        <w:rPr>
          <w:noProof/>
          <w:lang w:eastAsia="en-US"/>
        </w:rPr>
        <w:t>The subject-wise comparison of recognition accuracy in the LOO CV test on datasets used: (a)MU dataset;(b)HUST ASL dataset</w:t>
      </w:r>
    </w:p>
    <w:p w:rsidR="00BE24DD" w:rsidRDefault="00BE24DD" w:rsidP="00BB6413">
      <w:pPr>
        <w:ind w:firstLine="0"/>
        <w:jc w:val="both"/>
        <w:rPr>
          <w:b/>
        </w:rPr>
      </w:pPr>
    </w:p>
    <w:p w:rsidR="00723CF4" w:rsidRDefault="007E1F9D" w:rsidP="00BB6413">
      <w:pPr>
        <w:ind w:firstLine="0"/>
        <w:jc w:val="both"/>
        <w:rPr>
          <w:b/>
        </w:rPr>
      </w:pPr>
      <w:r>
        <w:rPr>
          <w:b/>
        </w:rPr>
        <w:t xml:space="preserve"> Proposed S</w:t>
      </w:r>
      <w:r w:rsidR="00A63D92">
        <w:rPr>
          <w:b/>
        </w:rPr>
        <w:t>ystem:</w:t>
      </w:r>
    </w:p>
    <w:p w:rsidR="00A63D92" w:rsidRPr="00CA1089" w:rsidRDefault="00A63D92" w:rsidP="00BB6413">
      <w:pPr>
        <w:pStyle w:val="ListParagraph"/>
        <w:numPr>
          <w:ilvl w:val="0"/>
          <w:numId w:val="25"/>
        </w:numPr>
        <w:jc w:val="both"/>
        <w:rPr>
          <w:b/>
        </w:rPr>
      </w:pPr>
      <w:r w:rsidRPr="00CA1089">
        <w:rPr>
          <w:b/>
        </w:rPr>
        <w:t>Methodology:</w:t>
      </w:r>
    </w:p>
    <w:p w:rsidR="00EB3E1A" w:rsidRDefault="00BE24DD" w:rsidP="00BB6413">
      <w:pPr>
        <w:ind w:firstLine="0"/>
        <w:jc w:val="both"/>
      </w:pPr>
      <w:r w:rsidRPr="001446CC">
        <w:t>Our proposed system is basically a sign language hand gesture recognition application.</w:t>
      </w:r>
      <w:r w:rsidR="001446CC">
        <w:t xml:space="preserve"> </w:t>
      </w:r>
      <w:r w:rsidR="00E3539A" w:rsidRPr="001446CC">
        <w:t>firstly,</w:t>
      </w:r>
      <w:r w:rsidR="00A63D92" w:rsidRPr="001446CC">
        <w:t xml:space="preserve"> we </w:t>
      </w:r>
      <w:r w:rsidR="00FA5B6A" w:rsidRPr="001446CC">
        <w:t>make</w:t>
      </w:r>
      <w:r w:rsidR="00A63D92" w:rsidRPr="001446CC">
        <w:t xml:space="preserve"> our own dataset of hand gestures by taking image </w:t>
      </w:r>
      <w:r w:rsidR="00FA5B6A">
        <w:t>of hand and train it by using L</w:t>
      </w:r>
      <w:r w:rsidR="00A63D92" w:rsidRPr="001446CC">
        <w:t>S</w:t>
      </w:r>
      <w:r w:rsidR="00FA5B6A">
        <w:t>T</w:t>
      </w:r>
      <w:r w:rsidR="00A63D92" w:rsidRPr="001446CC">
        <w:t xml:space="preserve">M algorithm. </w:t>
      </w:r>
      <w:r w:rsidR="00FA5B6A">
        <w:t>L</w:t>
      </w:r>
      <w:r w:rsidR="00E3539A" w:rsidRPr="001446CC">
        <w:t>S</w:t>
      </w:r>
      <w:r w:rsidR="00FA5B6A">
        <w:t>T</w:t>
      </w:r>
      <w:r w:rsidR="00E3539A" w:rsidRPr="001446CC">
        <w:t>M</w:t>
      </w:r>
      <w:r w:rsidR="006A58FB">
        <w:t xml:space="preserve"> woks in</w:t>
      </w:r>
      <w:r w:rsidR="00E3539A" w:rsidRPr="001446CC">
        <w:t xml:space="preserve"> layers to recognize pattern for best </w:t>
      </w:r>
      <w:r w:rsidRPr="001446CC">
        <w:t>performance</w:t>
      </w:r>
      <w:r w:rsidR="00E3539A" w:rsidRPr="001446CC">
        <w:t>.</w:t>
      </w:r>
      <w:r w:rsidR="006E65AF">
        <w:t xml:space="preserve"> First w</w:t>
      </w:r>
      <w:r w:rsidR="006A58FB">
        <w:t>e adopted the hand detector to recognize the hand gestures to generate our dataset for hand recognition gestures.</w:t>
      </w:r>
      <w:r w:rsidR="006E65AF">
        <w:t xml:space="preserve"> </w:t>
      </w:r>
    </w:p>
    <w:p w:rsidR="00EB3E1A" w:rsidRPr="00EB3E1A" w:rsidRDefault="00104279" w:rsidP="00BB6413">
      <w:pPr>
        <w:ind w:firstLine="0"/>
        <w:jc w:val="both"/>
        <w:rPr>
          <w:b/>
        </w:rPr>
      </w:pPr>
      <w:r>
        <w:rPr>
          <w:b/>
        </w:rPr>
        <w:t>3</w:t>
      </w:r>
      <w:r w:rsidR="00CA1089">
        <w:rPr>
          <w:b/>
        </w:rPr>
        <w:t xml:space="preserve">.1. </w:t>
      </w:r>
      <w:r w:rsidR="00EB3E1A" w:rsidRPr="00EB3E1A">
        <w:rPr>
          <w:b/>
        </w:rPr>
        <w:t xml:space="preserve">Data </w:t>
      </w:r>
      <w:r w:rsidR="0032037B">
        <w:rPr>
          <w:b/>
        </w:rPr>
        <w:t>collection</w:t>
      </w:r>
      <w:r w:rsidR="00EB3E1A" w:rsidRPr="00EB3E1A">
        <w:rPr>
          <w:b/>
        </w:rPr>
        <w:t>:</w:t>
      </w:r>
    </w:p>
    <w:p w:rsidR="00EB3E1A" w:rsidRDefault="00200548" w:rsidP="00BB6413">
      <w:pPr>
        <w:ind w:firstLine="0"/>
        <w:jc w:val="both"/>
      </w:pPr>
      <w:r>
        <w:t>Different</w:t>
      </w:r>
      <w:r w:rsidR="00EB3E1A">
        <w:t xml:space="preserve"> </w:t>
      </w:r>
      <w:r>
        <w:t>camera</w:t>
      </w:r>
      <w:r w:rsidR="00B62CB7">
        <w:t>s</w:t>
      </w:r>
      <w:r>
        <w:t xml:space="preserve"> are available to take images. The analysis of camera with advantage and limitation are displayed in Table 1.</w:t>
      </w:r>
      <w:r w:rsidR="003A0946">
        <w:t>the table shows that the camera is free of cost the user can use it to take image.</w:t>
      </w:r>
      <w:r>
        <w:t xml:space="preserve"> </w:t>
      </w:r>
      <w:r w:rsidR="00EB3E1A">
        <w:t>F</w:t>
      </w:r>
      <w:r w:rsidR="003A0946">
        <w:t>irst,</w:t>
      </w:r>
      <w:r w:rsidR="00D61AD3">
        <w:t xml:space="preserve"> we take hand gesture image</w:t>
      </w:r>
      <w:r w:rsidR="00483276">
        <w:t>s</w:t>
      </w:r>
      <w:r w:rsidR="00E3539A" w:rsidRPr="001446CC">
        <w:t xml:space="preserve"> fro</w:t>
      </w:r>
      <w:r w:rsidR="00BE24DD" w:rsidRPr="001446CC">
        <w:t>m</w:t>
      </w:r>
      <w:r w:rsidR="00E3539A" w:rsidRPr="001446CC">
        <w:t xml:space="preserve"> </w:t>
      </w:r>
      <w:r w:rsidR="00D61AD3" w:rsidRPr="001446CC">
        <w:t>webcam</w:t>
      </w:r>
      <w:r w:rsidR="00D61AD3">
        <w:t>,</w:t>
      </w:r>
      <w:r w:rsidR="00E3539A" w:rsidRPr="001446CC">
        <w:t xml:space="preserve"> the </w:t>
      </w:r>
      <w:r w:rsidR="00607B01" w:rsidRPr="001446CC">
        <w:t>image</w:t>
      </w:r>
      <w:r w:rsidR="00483276">
        <w:t>s are</w:t>
      </w:r>
      <w:r w:rsidR="00607B01" w:rsidRPr="001446CC">
        <w:t xml:space="preserve"> </w:t>
      </w:r>
      <w:r w:rsidR="00BE24DD" w:rsidRPr="001446CC">
        <w:t>RGB in</w:t>
      </w:r>
      <w:r w:rsidR="00607B01" w:rsidRPr="001446CC">
        <w:t xml:space="preserve"> blue color bounding </w:t>
      </w:r>
      <w:r w:rsidR="00FA5B6A">
        <w:t>box then after that it detect the coordinates of hand</w:t>
      </w:r>
      <w:r w:rsidR="00D61AD3">
        <w:t xml:space="preserve"> until</w:t>
      </w:r>
      <w:r w:rsidR="00FA5B6A">
        <w:t xml:space="preserve"> the coordinates are correct. After the</w:t>
      </w:r>
      <w:r w:rsidR="00D61AD3">
        <w:t xml:space="preserve"> </w:t>
      </w:r>
      <w:r w:rsidR="003A0946">
        <w:t xml:space="preserve">Complete </w:t>
      </w:r>
      <w:r w:rsidR="00FA5B6A">
        <w:t>acquisition of hand gestu</w:t>
      </w:r>
      <w:r w:rsidR="006A6E8A">
        <w:t>re</w:t>
      </w:r>
      <w:r w:rsidR="003A0946">
        <w:t>,</w:t>
      </w:r>
      <w:r w:rsidR="00FA5B6A">
        <w:t xml:space="preserve"> the imag</w:t>
      </w:r>
      <w:r w:rsidR="00EB3E1A">
        <w:t>e</w:t>
      </w:r>
      <w:r w:rsidR="003A0946">
        <w:t xml:space="preserve"> of hands gesture</w:t>
      </w:r>
      <w:r w:rsidR="00EB3E1A">
        <w:t xml:space="preserve"> is passed through the pre-processing process</w:t>
      </w:r>
      <w:r w:rsidR="003A0946">
        <w:t>.</w:t>
      </w:r>
    </w:p>
    <w:p w:rsidR="007E1F9D" w:rsidRDefault="007E1F9D" w:rsidP="00BB6413">
      <w:pPr>
        <w:ind w:firstLine="0"/>
        <w:jc w:val="both"/>
        <w:rPr>
          <w:b/>
        </w:rPr>
      </w:pPr>
    </w:p>
    <w:p w:rsidR="00B7253B" w:rsidRDefault="00B7253B" w:rsidP="00BB6413">
      <w:pPr>
        <w:ind w:firstLine="0"/>
        <w:jc w:val="both"/>
        <w:rPr>
          <w:b/>
        </w:rPr>
      </w:pPr>
    </w:p>
    <w:p w:rsidR="00EB3E1A" w:rsidRDefault="00200548" w:rsidP="00BB6413">
      <w:pPr>
        <w:ind w:firstLine="0"/>
        <w:jc w:val="both"/>
      </w:pPr>
      <w:r w:rsidRPr="00200548">
        <w:rPr>
          <w:b/>
        </w:rPr>
        <w:lastRenderedPageBreak/>
        <w:t>Table 1.</w:t>
      </w:r>
      <w:r>
        <w:t xml:space="preserve"> Analysis of components used for hand recognition</w:t>
      </w:r>
    </w:p>
    <w:tbl>
      <w:tblPr>
        <w:tblStyle w:val="APAReport"/>
        <w:tblW w:w="0" w:type="auto"/>
        <w:tblLook w:val="04A0" w:firstRow="1" w:lastRow="0" w:firstColumn="1" w:lastColumn="0" w:noHBand="0" w:noVBand="1"/>
      </w:tblPr>
      <w:tblGrid>
        <w:gridCol w:w="3120"/>
        <w:gridCol w:w="3120"/>
        <w:gridCol w:w="3120"/>
      </w:tblGrid>
      <w:tr w:rsidR="00EB3E1A" w:rsidTr="00EB3E1A">
        <w:trPr>
          <w:cnfStyle w:val="100000000000" w:firstRow="1" w:lastRow="0" w:firstColumn="0" w:lastColumn="0" w:oddVBand="0" w:evenVBand="0" w:oddHBand="0" w:evenHBand="0" w:firstRowFirstColumn="0" w:firstRowLastColumn="0" w:lastRowFirstColumn="0" w:lastRowLastColumn="0"/>
        </w:trPr>
        <w:tc>
          <w:tcPr>
            <w:tcW w:w="3120" w:type="dxa"/>
          </w:tcPr>
          <w:p w:rsidR="00EB3E1A" w:rsidRPr="00EB3E1A" w:rsidRDefault="00EB3E1A" w:rsidP="00BB6413">
            <w:pPr>
              <w:jc w:val="both"/>
              <w:rPr>
                <w:b/>
              </w:rPr>
            </w:pPr>
            <w:r w:rsidRPr="00EB3E1A">
              <w:rPr>
                <w:b/>
              </w:rPr>
              <w:t xml:space="preserve">Data acquisition component         </w:t>
            </w:r>
          </w:p>
        </w:tc>
        <w:tc>
          <w:tcPr>
            <w:tcW w:w="3120" w:type="dxa"/>
          </w:tcPr>
          <w:p w:rsidR="00EB3E1A" w:rsidRPr="00EB3E1A" w:rsidRDefault="00EB3E1A" w:rsidP="00BB6413">
            <w:pPr>
              <w:jc w:val="both"/>
              <w:rPr>
                <w:b/>
              </w:rPr>
            </w:pPr>
            <w:r w:rsidRPr="00EB3E1A">
              <w:rPr>
                <w:b/>
              </w:rPr>
              <w:t xml:space="preserve">            Advantage                                          </w:t>
            </w:r>
          </w:p>
        </w:tc>
        <w:tc>
          <w:tcPr>
            <w:tcW w:w="3120" w:type="dxa"/>
          </w:tcPr>
          <w:p w:rsidR="00EB3E1A" w:rsidRPr="00EB3E1A" w:rsidRDefault="00483276" w:rsidP="00BB6413">
            <w:pPr>
              <w:ind w:firstLine="720"/>
              <w:jc w:val="both"/>
              <w:rPr>
                <w:b/>
              </w:rPr>
            </w:pPr>
            <w:r w:rsidRPr="00EB3E1A">
              <w:rPr>
                <w:b/>
              </w:rPr>
              <w:t>L</w:t>
            </w:r>
            <w:r w:rsidR="00EB3E1A" w:rsidRPr="00EB3E1A">
              <w:rPr>
                <w:b/>
              </w:rPr>
              <w:t>imitations</w:t>
            </w:r>
          </w:p>
        </w:tc>
      </w:tr>
      <w:tr w:rsidR="00EB3E1A" w:rsidTr="00EB3E1A">
        <w:tc>
          <w:tcPr>
            <w:tcW w:w="3120" w:type="dxa"/>
          </w:tcPr>
          <w:p w:rsidR="00EB3E1A" w:rsidRDefault="003A0946" w:rsidP="00BB6413">
            <w:pPr>
              <w:jc w:val="both"/>
            </w:pPr>
            <w:r>
              <w:t>W</w:t>
            </w:r>
            <w:r w:rsidR="00EB3E1A">
              <w:t>ebcam</w:t>
            </w:r>
          </w:p>
        </w:tc>
        <w:tc>
          <w:tcPr>
            <w:tcW w:w="3120" w:type="dxa"/>
          </w:tcPr>
          <w:p w:rsidR="00EB3E1A" w:rsidRDefault="00EB3E1A" w:rsidP="00BB6413">
            <w:pPr>
              <w:tabs>
                <w:tab w:val="left" w:pos="930"/>
              </w:tabs>
              <w:jc w:val="both"/>
            </w:pPr>
            <w:r>
              <w:tab/>
              <w:t>Free to use</w:t>
            </w:r>
          </w:p>
        </w:tc>
        <w:tc>
          <w:tcPr>
            <w:tcW w:w="3120" w:type="dxa"/>
          </w:tcPr>
          <w:p w:rsidR="00EB3E1A" w:rsidRDefault="00200548" w:rsidP="00BB6413">
            <w:pPr>
              <w:jc w:val="both"/>
            </w:pPr>
            <w:r>
              <w:t xml:space="preserve">      Affect by background</w:t>
            </w:r>
          </w:p>
        </w:tc>
      </w:tr>
    </w:tbl>
    <w:p w:rsidR="00EB3E1A" w:rsidRDefault="00EB3E1A" w:rsidP="00BB6413">
      <w:pPr>
        <w:ind w:firstLine="0"/>
        <w:jc w:val="both"/>
      </w:pPr>
    </w:p>
    <w:p w:rsidR="00FA5B6A" w:rsidRDefault="00104279" w:rsidP="00BB6413">
      <w:pPr>
        <w:ind w:firstLine="0"/>
        <w:jc w:val="both"/>
        <w:rPr>
          <w:b/>
        </w:rPr>
      </w:pPr>
      <w:r>
        <w:rPr>
          <w:b/>
        </w:rPr>
        <w:t>3</w:t>
      </w:r>
      <w:r w:rsidR="00CA1089">
        <w:rPr>
          <w:b/>
        </w:rPr>
        <w:t xml:space="preserve">.2. </w:t>
      </w:r>
      <w:r w:rsidR="003A0946" w:rsidRPr="003A0946">
        <w:rPr>
          <w:b/>
        </w:rPr>
        <w:t>Pre</w:t>
      </w:r>
      <w:r w:rsidR="00D61AD3">
        <w:rPr>
          <w:b/>
        </w:rPr>
        <w:t>-</w:t>
      </w:r>
      <w:r w:rsidR="003A0946" w:rsidRPr="003A0946">
        <w:rPr>
          <w:b/>
        </w:rPr>
        <w:t>processing process:</w:t>
      </w:r>
    </w:p>
    <w:p w:rsidR="00FB1BDC" w:rsidRDefault="003A0946" w:rsidP="00BB6413">
      <w:pPr>
        <w:ind w:firstLine="0"/>
        <w:jc w:val="both"/>
      </w:pPr>
      <w:r>
        <w:t>in</w:t>
      </w:r>
      <w:r w:rsidR="006A6E8A">
        <w:t xml:space="preserve"> this process, the image</w:t>
      </w:r>
      <w:r w:rsidR="003C49C1">
        <w:t>s</w:t>
      </w:r>
      <w:r w:rsidR="006A6E8A">
        <w:t xml:space="preserve"> are basically being in frames. This process will</w:t>
      </w:r>
      <w:r w:rsidR="00D61AD3">
        <w:t xml:space="preserve"> detect the coordinates of hand in a window that we made. Then</w:t>
      </w:r>
      <w:r w:rsidR="006A6E8A">
        <w:t xml:space="preserve"> subtract the</w:t>
      </w:r>
      <w:r w:rsidR="001E2A8D">
        <w:t xml:space="preserve"> area of</w:t>
      </w:r>
      <w:r w:rsidR="006A6E8A">
        <w:t xml:space="preserve"> hand according to the coordinates show in the image of hand</w:t>
      </w:r>
      <w:r w:rsidR="001E2A8D">
        <w:t xml:space="preserve"> from the background</w:t>
      </w:r>
      <w:r w:rsidR="006A6E8A">
        <w:t xml:space="preserve"> and then resize the image of hand according to the input size of image of pre-trained LSTM.</w:t>
      </w:r>
    </w:p>
    <w:p w:rsidR="007E1F9D" w:rsidRDefault="007E1F9D" w:rsidP="00BB6413">
      <w:pPr>
        <w:ind w:firstLine="0"/>
        <w:jc w:val="both"/>
      </w:pPr>
    </w:p>
    <w:p w:rsidR="00FA5B6A" w:rsidRPr="00D61AD3" w:rsidRDefault="00104279" w:rsidP="00BB6413">
      <w:pPr>
        <w:ind w:firstLine="0"/>
        <w:jc w:val="both"/>
        <w:rPr>
          <w:b/>
        </w:rPr>
      </w:pPr>
      <w:r>
        <w:rPr>
          <w:b/>
        </w:rPr>
        <w:t>3</w:t>
      </w:r>
      <w:r w:rsidR="00CA1089">
        <w:rPr>
          <w:b/>
        </w:rPr>
        <w:t xml:space="preserve">.3. </w:t>
      </w:r>
      <w:r w:rsidR="00D61AD3" w:rsidRPr="00D61AD3">
        <w:rPr>
          <w:b/>
        </w:rPr>
        <w:t>Extraction of feature and classification of hand gesture:</w:t>
      </w:r>
    </w:p>
    <w:p w:rsidR="00211F12" w:rsidRDefault="00D61AD3" w:rsidP="00BB6413">
      <w:pPr>
        <w:ind w:firstLine="0"/>
        <w:jc w:val="both"/>
      </w:pPr>
      <w:r>
        <w:t>After the pre</w:t>
      </w:r>
      <w:r w:rsidR="001E2A8D">
        <w:t>-processing process, t</w:t>
      </w:r>
      <w:r w:rsidR="00AB0BC7" w:rsidRPr="001446CC">
        <w:t xml:space="preserve">he input image in preprocess module is in raw form then it </w:t>
      </w:r>
      <w:proofErr w:type="gramStart"/>
      <w:r w:rsidR="00AB0BC7" w:rsidRPr="001446CC">
        <w:t>pass</w:t>
      </w:r>
      <w:proofErr w:type="gramEnd"/>
      <w:r w:rsidR="00AB0BC7" w:rsidRPr="001446CC">
        <w:t xml:space="preserve"> through the feature extraction to extract the features of the image and then co</w:t>
      </w:r>
      <w:r w:rsidR="00BB5FD6">
        <w:t>n</w:t>
      </w:r>
      <w:r w:rsidR="00AB0BC7" w:rsidRPr="001446CC">
        <w:t xml:space="preserve">vert it into array and then </w:t>
      </w:r>
      <w:r w:rsidR="00211F12" w:rsidRPr="001446CC">
        <w:t>make</w:t>
      </w:r>
      <w:r w:rsidR="00211F12">
        <w:t xml:space="preserve"> dot </w:t>
      </w:r>
      <w:proofErr w:type="spellStart"/>
      <w:r w:rsidR="00211F12">
        <w:t>mpy</w:t>
      </w:r>
      <w:proofErr w:type="spellEnd"/>
      <w:r w:rsidR="00AB0BC7" w:rsidRPr="001446CC">
        <w:t xml:space="preserve"> file format after that</w:t>
      </w:r>
      <w:r w:rsidR="00BB5FD6">
        <w:t>,</w:t>
      </w:r>
      <w:r w:rsidR="00AB0BC7" w:rsidRPr="001446CC">
        <w:t xml:space="preserve"> train th</w:t>
      </w:r>
      <w:r w:rsidR="00211F12">
        <w:t xml:space="preserve">e dot </w:t>
      </w:r>
      <w:proofErr w:type="spellStart"/>
      <w:r w:rsidR="001446CC">
        <w:t>mpy</w:t>
      </w:r>
      <w:proofErr w:type="spellEnd"/>
      <w:r w:rsidR="00BB5FD6">
        <w:t xml:space="preserve"> file</w:t>
      </w:r>
      <w:r w:rsidR="001446CC">
        <w:t xml:space="preserve"> of image</w:t>
      </w:r>
      <w:r w:rsidR="003C49C1">
        <w:t xml:space="preserve"> with dataset</w:t>
      </w:r>
      <w:r w:rsidR="001446CC">
        <w:t xml:space="preserve"> that </w:t>
      </w:r>
      <w:r w:rsidR="00BB5FD6">
        <w:t xml:space="preserve">we make earlier and then </w:t>
      </w:r>
      <w:r w:rsidR="003C49C1">
        <w:t>recognize the sign</w:t>
      </w:r>
      <w:r w:rsidR="00EB1F64">
        <w:t>, then recognize the sign and check the coordinates as shown in figure</w:t>
      </w:r>
      <w:r w:rsidR="00104279">
        <w:t xml:space="preserve"> 4</w:t>
      </w:r>
      <w:r w:rsidR="003C49C1">
        <w:t>.</w:t>
      </w:r>
      <w:r w:rsidR="00211F12">
        <w:t xml:space="preserve"> </w:t>
      </w:r>
      <w:r w:rsidR="003C49C1">
        <w:t>I</w:t>
      </w:r>
      <w:r w:rsidR="00BB5FD6">
        <w:t xml:space="preserve">f sign is not correct this </w:t>
      </w:r>
      <w:r w:rsidR="00AA50C7">
        <w:t>show that the</w:t>
      </w:r>
      <w:r w:rsidR="003C49C1">
        <w:t xml:space="preserve"> sign is invalid and go back to take image and detect </w:t>
      </w:r>
      <w:r w:rsidR="00211F12">
        <w:t xml:space="preserve">the hand gesture again. If the is correct the pass through the lock </w:t>
      </w:r>
      <w:r w:rsidR="00AA50C7">
        <w:t>process</w:t>
      </w:r>
      <w:r w:rsidR="00211F12">
        <w:t>.</w:t>
      </w:r>
    </w:p>
    <w:p w:rsidR="00EB1F64" w:rsidRDefault="00EB1F64" w:rsidP="00BB6413">
      <w:pPr>
        <w:ind w:firstLine="0"/>
        <w:jc w:val="both"/>
      </w:pPr>
    </w:p>
    <w:p w:rsidR="00EB1F64" w:rsidRDefault="00EB1F64" w:rsidP="007E1F9D">
      <w:pPr>
        <w:ind w:firstLine="0"/>
        <w:jc w:val="center"/>
      </w:pPr>
      <w:r>
        <w:rPr>
          <w:noProof/>
          <w:lang w:eastAsia="en-US"/>
        </w:rPr>
        <w:drawing>
          <wp:inline distT="0" distB="0" distL="0" distR="0">
            <wp:extent cx="1128837" cy="100944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w.jpg"/>
                    <pic:cNvPicPr/>
                  </pic:nvPicPr>
                  <pic:blipFill rotWithShape="1">
                    <a:blip r:embed="rId12">
                      <a:extLst>
                        <a:ext uri="{28A0092B-C50C-407E-A947-70E740481C1C}">
                          <a14:useLocalDpi xmlns:a14="http://schemas.microsoft.com/office/drawing/2010/main" val="0"/>
                        </a:ext>
                      </a:extLst>
                    </a:blip>
                    <a:srcRect l="2655" r="441"/>
                    <a:stretch/>
                  </pic:blipFill>
                  <pic:spPr bwMode="auto">
                    <a:xfrm>
                      <a:off x="0" y="0"/>
                      <a:ext cx="1193052" cy="1066872"/>
                    </a:xfrm>
                    <a:prstGeom prst="rect">
                      <a:avLst/>
                    </a:prstGeom>
                    <a:ln>
                      <a:noFill/>
                    </a:ln>
                    <a:extLst>
                      <a:ext uri="{53640926-AAD7-44D8-BBD7-CCE9431645EC}">
                        <a14:shadowObscured xmlns:a14="http://schemas.microsoft.com/office/drawing/2010/main"/>
                      </a:ext>
                    </a:extLst>
                  </pic:spPr>
                </pic:pic>
              </a:graphicData>
            </a:graphic>
          </wp:inline>
        </w:drawing>
      </w:r>
    </w:p>
    <w:p w:rsidR="00EB1F64" w:rsidRPr="00C70167" w:rsidRDefault="00C70167" w:rsidP="007E1F9D">
      <w:pPr>
        <w:ind w:firstLine="0"/>
        <w:jc w:val="center"/>
      </w:pPr>
      <w:r w:rsidRPr="00C70167">
        <w:rPr>
          <w:b/>
        </w:rPr>
        <w:t>Figure 4.</w:t>
      </w:r>
      <w:r>
        <w:rPr>
          <w:b/>
        </w:rPr>
        <w:t xml:space="preserve"> </w:t>
      </w:r>
      <w:r>
        <w:t>Feature extraction</w:t>
      </w:r>
      <w:r w:rsidR="00104279">
        <w:t xml:space="preserve"> and recognition</w:t>
      </w:r>
      <w:r>
        <w:t xml:space="preserve"> of hand gesture</w:t>
      </w:r>
    </w:p>
    <w:p w:rsidR="00EB1F64" w:rsidRDefault="00EB1F64" w:rsidP="00BB6413">
      <w:pPr>
        <w:ind w:firstLine="0"/>
        <w:jc w:val="both"/>
      </w:pPr>
    </w:p>
    <w:p w:rsidR="00104279" w:rsidRDefault="00104279" w:rsidP="00BB6413">
      <w:pPr>
        <w:ind w:firstLine="0"/>
        <w:jc w:val="both"/>
      </w:pPr>
    </w:p>
    <w:p w:rsidR="00A63D92" w:rsidRDefault="00104279" w:rsidP="00BB6413">
      <w:pPr>
        <w:ind w:firstLine="0"/>
        <w:jc w:val="both"/>
        <w:rPr>
          <w:b/>
        </w:rPr>
      </w:pPr>
      <w:r>
        <w:rPr>
          <w:b/>
        </w:rPr>
        <w:lastRenderedPageBreak/>
        <w:t>3</w:t>
      </w:r>
      <w:r w:rsidR="00CA1089">
        <w:rPr>
          <w:b/>
        </w:rPr>
        <w:t xml:space="preserve">.4. </w:t>
      </w:r>
      <w:r w:rsidR="00211F12" w:rsidRPr="00211F12">
        <w:rPr>
          <w:b/>
        </w:rPr>
        <w:t xml:space="preserve">Lock process: </w:t>
      </w:r>
      <w:r w:rsidR="00BB5FD6" w:rsidRPr="00211F12">
        <w:rPr>
          <w:b/>
        </w:rPr>
        <w:t xml:space="preserve"> </w:t>
      </w:r>
    </w:p>
    <w:p w:rsidR="001446CC" w:rsidRPr="001446CC" w:rsidRDefault="00AD3E82" w:rsidP="00BB6413">
      <w:pPr>
        <w:ind w:firstLine="0"/>
        <w:jc w:val="both"/>
      </w:pPr>
      <w:r w:rsidRPr="0032037B">
        <w:t xml:space="preserve">By keeping in view of accuracy problem in existing system and to remove glitches in hand gesture recognition we develop a lock system on hand gesture. This system </w:t>
      </w:r>
      <w:r w:rsidR="0032037B" w:rsidRPr="0032037B">
        <w:t>helps</w:t>
      </w:r>
      <w:r w:rsidRPr="0032037B">
        <w:t xml:space="preserve"> us to make accuracy better. In this system </w:t>
      </w:r>
      <w:r w:rsidR="0032037B" w:rsidRPr="0032037B">
        <w:t>we make a condition that if the accuracy of sign is greater than 90 than lock the sign otherwise take detect and match the sign until the accuracy greater than 90.</w:t>
      </w:r>
      <w:r w:rsidR="0032037B">
        <w:t xml:space="preserve"> If the sign gives the accuracy greater than 90 than the process locks the sign and</w:t>
      </w:r>
      <w:r w:rsidR="00C70167">
        <w:t xml:space="preserve"> show right and show </w:t>
      </w:r>
      <w:r w:rsidR="0032037B">
        <w:t>the text of the sign and</w:t>
      </w:r>
      <w:r w:rsidR="00C70167">
        <w:t xml:space="preserve"> show blue color line on correct text and also</w:t>
      </w:r>
      <w:r w:rsidR="0032037B">
        <w:t xml:space="preserve"> </w:t>
      </w:r>
      <w:r w:rsidR="00EB1F64">
        <w:t>and also give accuracy of sign</w:t>
      </w:r>
      <w:r w:rsidR="0032037B">
        <w:t xml:space="preserve">. And when the text is displayed, then speech the text until the hand is shown in the window. </w:t>
      </w:r>
    </w:p>
    <w:p w:rsidR="00E3539A" w:rsidRDefault="00104279" w:rsidP="00BB6413">
      <w:pPr>
        <w:ind w:firstLine="0"/>
        <w:jc w:val="both"/>
        <w:rPr>
          <w:b/>
        </w:rPr>
      </w:pPr>
      <w:r>
        <w:rPr>
          <w:b/>
        </w:rPr>
        <w:t>3</w:t>
      </w:r>
      <w:r w:rsidR="00CA1089">
        <w:rPr>
          <w:b/>
        </w:rPr>
        <w:t xml:space="preserve">.5. </w:t>
      </w:r>
      <w:r w:rsidR="00E3539A" w:rsidRPr="00C65995">
        <w:rPr>
          <w:b/>
        </w:rPr>
        <w:t>Block diagram:</w:t>
      </w:r>
    </w:p>
    <w:p w:rsidR="00AC150F" w:rsidRDefault="00AC150F" w:rsidP="00BB6413">
      <w:pPr>
        <w:ind w:firstLine="0"/>
        <w:jc w:val="both"/>
        <w:rPr>
          <w:b/>
        </w:rPr>
      </w:pPr>
      <w:r>
        <w:rPr>
          <w:noProof/>
          <w:lang w:eastAsia="en-US"/>
        </w:rPr>
        <w:drawing>
          <wp:inline distT="0" distB="0" distL="0" distR="0" wp14:anchorId="0538EFEA" wp14:editId="3C2304C1">
            <wp:extent cx="60198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9800" cy="2228850"/>
                    </a:xfrm>
                    <a:prstGeom prst="rect">
                      <a:avLst/>
                    </a:prstGeom>
                  </pic:spPr>
                </pic:pic>
              </a:graphicData>
            </a:graphic>
          </wp:inline>
        </w:drawing>
      </w:r>
    </w:p>
    <w:p w:rsidR="00E3539A" w:rsidRPr="008E4FAE" w:rsidRDefault="008E4FAE" w:rsidP="008E4FAE">
      <w:pPr>
        <w:ind w:firstLine="0"/>
        <w:jc w:val="center"/>
      </w:pPr>
      <w:r>
        <w:rPr>
          <w:b/>
        </w:rPr>
        <w:t xml:space="preserve">Figure 5. </w:t>
      </w:r>
      <w:r>
        <w:t xml:space="preserve"> Hand Gesture Recognition with lock system using webcam</w:t>
      </w:r>
    </w:p>
    <w:p w:rsidR="007E1F9D" w:rsidRDefault="007E1F9D" w:rsidP="00BB6413">
      <w:pPr>
        <w:ind w:firstLine="0"/>
        <w:jc w:val="both"/>
        <w:rPr>
          <w:b/>
        </w:rPr>
      </w:pPr>
    </w:p>
    <w:p w:rsidR="007E1F9D" w:rsidRDefault="007E1F9D" w:rsidP="00BB6413">
      <w:pPr>
        <w:ind w:firstLine="0"/>
        <w:jc w:val="both"/>
        <w:rPr>
          <w:b/>
        </w:rPr>
      </w:pPr>
    </w:p>
    <w:p w:rsidR="007E1F9D" w:rsidRDefault="007E1F9D" w:rsidP="00BB6413">
      <w:pPr>
        <w:ind w:firstLine="0"/>
        <w:jc w:val="both"/>
        <w:rPr>
          <w:b/>
        </w:rPr>
      </w:pPr>
    </w:p>
    <w:p w:rsidR="007E1F9D" w:rsidRDefault="007E1F9D" w:rsidP="00BB6413">
      <w:pPr>
        <w:ind w:firstLine="0"/>
        <w:jc w:val="both"/>
        <w:rPr>
          <w:b/>
        </w:rPr>
      </w:pPr>
    </w:p>
    <w:p w:rsidR="008130E2" w:rsidRDefault="008130E2" w:rsidP="00BB6413">
      <w:pPr>
        <w:ind w:firstLine="0"/>
        <w:jc w:val="both"/>
        <w:rPr>
          <w:b/>
        </w:rPr>
      </w:pPr>
    </w:p>
    <w:p w:rsidR="008130E2" w:rsidRDefault="008130E2" w:rsidP="00BB6413">
      <w:pPr>
        <w:ind w:firstLine="0"/>
        <w:jc w:val="both"/>
        <w:rPr>
          <w:b/>
        </w:rPr>
      </w:pPr>
    </w:p>
    <w:p w:rsidR="0010694F" w:rsidRDefault="0010694F" w:rsidP="00BB6413">
      <w:pPr>
        <w:ind w:firstLine="0"/>
        <w:jc w:val="both"/>
        <w:rPr>
          <w:b/>
        </w:rPr>
      </w:pPr>
    </w:p>
    <w:p w:rsidR="00E3539A" w:rsidRDefault="00104279" w:rsidP="00BB6413">
      <w:pPr>
        <w:ind w:firstLine="0"/>
        <w:jc w:val="both"/>
        <w:rPr>
          <w:b/>
        </w:rPr>
      </w:pPr>
      <w:r>
        <w:rPr>
          <w:b/>
        </w:rPr>
        <w:lastRenderedPageBreak/>
        <w:t>3</w:t>
      </w:r>
      <w:r w:rsidR="00CA1089">
        <w:rPr>
          <w:b/>
        </w:rPr>
        <w:t xml:space="preserve">.6. </w:t>
      </w:r>
      <w:r w:rsidR="00E3539A">
        <w:rPr>
          <w:b/>
        </w:rPr>
        <w:t>FLOW CHART:</w:t>
      </w:r>
    </w:p>
    <w:p w:rsidR="007E1F9D" w:rsidRDefault="00104279" w:rsidP="00BB6413">
      <w:pPr>
        <w:ind w:firstLine="0"/>
        <w:jc w:val="both"/>
        <w:rPr>
          <w:b/>
        </w:rPr>
      </w:pPr>
      <w:r>
        <w:rPr>
          <w:b/>
        </w:rPr>
        <w:t xml:space="preserve">3.6.1 </w:t>
      </w:r>
      <w:r w:rsidR="007E1F9D">
        <w:rPr>
          <w:b/>
        </w:rPr>
        <w:t>Description:</w:t>
      </w:r>
    </w:p>
    <w:p w:rsidR="007E1F9D" w:rsidRDefault="008E4FAE" w:rsidP="00BB6413">
      <w:pPr>
        <w:ind w:firstLine="0"/>
        <w:jc w:val="both"/>
        <w:rPr>
          <w:b/>
        </w:rPr>
      </w:pPr>
      <w:r>
        <w:t xml:space="preserve">As show in figure 5 </w:t>
      </w:r>
      <w:r w:rsidR="007E1F9D" w:rsidRPr="00967CD3">
        <w:t>we hav</w:t>
      </w:r>
      <w:r>
        <w:t xml:space="preserve">e real time hand gesture </w:t>
      </w:r>
      <w:r w:rsidR="007E1F9D" w:rsidRPr="00967CD3">
        <w:t xml:space="preserve">image then detect the hand and check the coordinates, as we make a bounding box of blue where we show the sign if sign is not in the bounding box it continuously detects the hand gestures and if the hand is in the region of blue color bounding box then it passes through the pre-processing process. In this it </w:t>
      </w:r>
      <w:r w:rsidR="00C72860" w:rsidRPr="00967CD3">
        <w:t>detects</w:t>
      </w:r>
      <w:r w:rsidR="007E1F9D" w:rsidRPr="00967CD3">
        <w:t xml:space="preserve"> the coordinates of hand and remove the background of image only t</w:t>
      </w:r>
      <w:r w:rsidR="00C72860">
        <w:t>ake hand coordinates area. After preprocessing process,</w:t>
      </w:r>
      <w:r w:rsidR="00AA50C7">
        <w:t xml:space="preserve"> extract the feature of hand gesture and change it into array and make dot </w:t>
      </w:r>
      <w:proofErr w:type="spellStart"/>
      <w:r w:rsidR="00AA50C7">
        <w:t>mpy</w:t>
      </w:r>
      <w:proofErr w:type="spellEnd"/>
      <w:r w:rsidR="00AA50C7">
        <w:t xml:space="preserve"> file of image. After that, recognize the hand gesture from trained model. If the recognition accuracy greater than ninety, then lock the sign and show text of sign and then speech the </w:t>
      </w:r>
      <w:r w:rsidR="003D61D9">
        <w:t xml:space="preserve">text until another sign </w:t>
      </w:r>
      <w:r w:rsidR="00AA50C7">
        <w:t>otherwise show the sign is invalid and then again take image of hand</w:t>
      </w:r>
      <w:r w:rsidR="003D61D9">
        <w:t>.</w:t>
      </w:r>
    </w:p>
    <w:p w:rsidR="007E1F9D" w:rsidRDefault="007E1F9D" w:rsidP="00BB6413">
      <w:pPr>
        <w:ind w:firstLine="0"/>
        <w:jc w:val="both"/>
        <w:rPr>
          <w:b/>
          <w:noProof/>
          <w:lang w:eastAsia="en-US"/>
        </w:rPr>
      </w:pPr>
    </w:p>
    <w:p w:rsidR="007E1F9D" w:rsidRDefault="007E1F9D" w:rsidP="00BB6413">
      <w:pPr>
        <w:ind w:firstLine="0"/>
        <w:jc w:val="both"/>
        <w:rPr>
          <w:b/>
          <w:noProof/>
          <w:lang w:eastAsia="en-US"/>
        </w:rPr>
      </w:pPr>
    </w:p>
    <w:p w:rsidR="007E1F9D" w:rsidRDefault="007E1F9D" w:rsidP="00BB6413">
      <w:pPr>
        <w:ind w:firstLine="0"/>
        <w:jc w:val="both"/>
        <w:rPr>
          <w:b/>
          <w:noProof/>
          <w:lang w:eastAsia="en-US"/>
        </w:rPr>
      </w:pPr>
    </w:p>
    <w:p w:rsidR="001446CC" w:rsidRDefault="00F56ED8" w:rsidP="00BB6413">
      <w:pPr>
        <w:ind w:firstLine="0"/>
        <w:jc w:val="both"/>
        <w:rPr>
          <w:b/>
        </w:rPr>
      </w:pPr>
      <w:r w:rsidRPr="00F56ED8">
        <w:rPr>
          <w:b/>
          <w:noProof/>
          <w:lang w:eastAsia="en-US"/>
        </w:rPr>
        <w:lastRenderedPageBreak/>
        <w:drawing>
          <wp:inline distT="0" distB="0" distL="0" distR="0">
            <wp:extent cx="4562475" cy="7009986"/>
            <wp:effectExtent l="0" t="0" r="0" b="635"/>
            <wp:docPr id="1" name="Picture 1" descr="C:\Users\LEVOVO\Pictures\flowchh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OVO\Pictures\flowchhh.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596" cy="7013244"/>
                    </a:xfrm>
                    <a:prstGeom prst="rect">
                      <a:avLst/>
                    </a:prstGeom>
                    <a:noFill/>
                    <a:ln>
                      <a:noFill/>
                    </a:ln>
                  </pic:spPr>
                </pic:pic>
              </a:graphicData>
            </a:graphic>
          </wp:inline>
        </w:drawing>
      </w:r>
    </w:p>
    <w:p w:rsidR="008E4FAE" w:rsidRPr="008E4FAE" w:rsidRDefault="008E4FAE" w:rsidP="00BB6413">
      <w:pPr>
        <w:ind w:firstLine="0"/>
        <w:jc w:val="both"/>
      </w:pPr>
      <w:r>
        <w:rPr>
          <w:b/>
        </w:rPr>
        <w:t xml:space="preserve">Figure .6 </w:t>
      </w:r>
      <w:r>
        <w:t>Flow chart of hand Gesture Recognition using lock process</w:t>
      </w:r>
    </w:p>
    <w:p w:rsidR="008E4FAE" w:rsidRDefault="008E4FAE" w:rsidP="00BB6413">
      <w:pPr>
        <w:ind w:firstLine="0"/>
        <w:jc w:val="both"/>
        <w:rPr>
          <w:b/>
        </w:rPr>
      </w:pPr>
    </w:p>
    <w:p w:rsidR="008E4FAE" w:rsidRDefault="008E4FAE" w:rsidP="00BB6413">
      <w:pPr>
        <w:ind w:firstLine="0"/>
        <w:jc w:val="both"/>
        <w:rPr>
          <w:b/>
        </w:rPr>
      </w:pPr>
    </w:p>
    <w:p w:rsidR="003D2383" w:rsidRPr="00CA1089" w:rsidRDefault="003D2383" w:rsidP="00BB6413">
      <w:pPr>
        <w:pStyle w:val="ListParagraph"/>
        <w:numPr>
          <w:ilvl w:val="0"/>
          <w:numId w:val="25"/>
        </w:numPr>
        <w:jc w:val="both"/>
        <w:rPr>
          <w:b/>
        </w:rPr>
      </w:pPr>
      <w:r w:rsidRPr="00CA1089">
        <w:rPr>
          <w:b/>
        </w:rPr>
        <w:lastRenderedPageBreak/>
        <w:t>Pre-trained LSTM:</w:t>
      </w:r>
    </w:p>
    <w:p w:rsidR="00B73178" w:rsidRDefault="003D2383" w:rsidP="00BB6413">
      <w:pPr>
        <w:ind w:firstLine="0"/>
        <w:jc w:val="both"/>
      </w:pPr>
      <w:r w:rsidRPr="003D2383">
        <w:t>The long short-term memory algorithm is basically a sub domain of RNN (recurrent neural network)</w:t>
      </w:r>
      <w:r w:rsidR="008130E2">
        <w:t xml:space="preserve"> </w:t>
      </w:r>
      <w:r w:rsidR="008130E2" w:rsidRPr="008130E2">
        <w:rPr>
          <w:b/>
        </w:rPr>
        <w:t>[9]</w:t>
      </w:r>
      <w:r w:rsidRPr="003D2383">
        <w:t>. This algorithm is basically for problems like speech to text and text to speech recognition and feature extraction, preprocess problems. This algorithm is capable to process entire sequence of data. It has better performance. So by keeping in view of its performance in accuracy we use this algorithm</w:t>
      </w:r>
      <w:r w:rsidR="00BB0E50">
        <w:t xml:space="preserve"> in our proposed work.</w:t>
      </w:r>
      <w:bookmarkStart w:id="0" w:name="_GoBack"/>
      <w:bookmarkEnd w:id="0"/>
    </w:p>
    <w:p w:rsidR="003D2383" w:rsidRDefault="003D2383" w:rsidP="00BB6413">
      <w:pPr>
        <w:pStyle w:val="ListParagraph"/>
        <w:numPr>
          <w:ilvl w:val="0"/>
          <w:numId w:val="25"/>
        </w:numPr>
        <w:jc w:val="both"/>
        <w:rPr>
          <w:b/>
        </w:rPr>
      </w:pPr>
      <w:r w:rsidRPr="00CA1089">
        <w:rPr>
          <w:b/>
        </w:rPr>
        <w:t>Evaluation:</w:t>
      </w:r>
    </w:p>
    <w:p w:rsidR="008718A2" w:rsidRDefault="003F4EB9" w:rsidP="00873F29">
      <w:pPr>
        <w:ind w:firstLine="0"/>
        <w:jc w:val="both"/>
        <w:rPr>
          <w:b/>
        </w:rPr>
      </w:pPr>
      <w:r>
        <w:rPr>
          <w:b/>
        </w:rPr>
        <w:t xml:space="preserve"> </w:t>
      </w:r>
      <w:r w:rsidR="0010694F">
        <w:rPr>
          <w:b/>
        </w:rPr>
        <w:t>5</w:t>
      </w:r>
      <w:r w:rsidR="0058200E">
        <w:rPr>
          <w:b/>
        </w:rPr>
        <w:t>.1. D</w:t>
      </w:r>
      <w:r w:rsidRPr="003F4EB9">
        <w:rPr>
          <w:b/>
        </w:rPr>
        <w:t>ataset:</w:t>
      </w:r>
    </w:p>
    <w:p w:rsidR="003F4EB9" w:rsidRPr="008718A2" w:rsidRDefault="0058200E" w:rsidP="00873F29">
      <w:pPr>
        <w:ind w:firstLine="0"/>
        <w:jc w:val="both"/>
        <w:rPr>
          <w:b/>
        </w:rPr>
      </w:pPr>
      <w:r>
        <w:t>We use our own dataset t</w:t>
      </w:r>
      <w:r w:rsidR="00873F29" w:rsidRPr="00873F29">
        <w:t>o check t</w:t>
      </w:r>
      <w:r>
        <w:t xml:space="preserve">he productiveness of our preferred </w:t>
      </w:r>
      <w:r w:rsidR="00873F29" w:rsidRPr="00873F29">
        <w:t>system</w:t>
      </w:r>
      <w:r w:rsidR="008718A2">
        <w:t xml:space="preserve">. We </w:t>
      </w:r>
      <w:r>
        <w:t>ma</w:t>
      </w:r>
      <w:r w:rsidR="008718A2">
        <w:t>d</w:t>
      </w:r>
      <w:r>
        <w:t>e</w:t>
      </w:r>
      <w:r w:rsidR="008718A2">
        <w:t xml:space="preserve"> our own dataset</w:t>
      </w:r>
      <w:r w:rsidR="004364FD">
        <w:t xml:space="preserve"> and we use sequential model to train the dataset. We</w:t>
      </w:r>
      <w:r w:rsidR="00B73178">
        <w:t xml:space="preserve"> take 5 signs for different text </w:t>
      </w:r>
      <w:r w:rsidR="004364FD">
        <w:t>for reco</w:t>
      </w:r>
      <w:r w:rsidR="00B73178">
        <w:t>gnition as shown in figure 8</w:t>
      </w:r>
      <w:r w:rsidR="004364FD">
        <w:t xml:space="preserve">. </w:t>
      </w:r>
      <w:r w:rsidR="0025188B">
        <w:t xml:space="preserve">Then </w:t>
      </w:r>
      <w:r w:rsidR="004364FD">
        <w:t>we make collect images module to collect images</w:t>
      </w:r>
      <w:r w:rsidR="0025188B">
        <w:t xml:space="preserve"> of five gestures as shown in figure 7</w:t>
      </w:r>
      <w:r w:rsidR="004364FD">
        <w:t xml:space="preserve">. The collect module takes 30 images of every gesture of hand. Then </w:t>
      </w:r>
      <w:r>
        <w:t>we ma</w:t>
      </w:r>
      <w:r w:rsidR="004364FD">
        <w:t>d</w:t>
      </w:r>
      <w:r>
        <w:t>e</w:t>
      </w:r>
      <w:r w:rsidR="004364FD">
        <w:t xml:space="preserve"> data module </w:t>
      </w:r>
      <w:r w:rsidR="00EA7E50">
        <w:t>to convert these images</w:t>
      </w:r>
      <w:r>
        <w:t xml:space="preserve"> into dot-</w:t>
      </w:r>
      <w:proofErr w:type="spellStart"/>
      <w:r w:rsidR="00EA7E50">
        <w:t>npy</w:t>
      </w:r>
      <w:proofErr w:type="spellEnd"/>
      <w:r w:rsidR="00EA7E50">
        <w:t xml:space="preserve"> format. As the image we take was in raw format. This module extracts the features of gestur</w:t>
      </w:r>
      <w:r>
        <w:t>es and convert into dot-</w:t>
      </w:r>
      <w:proofErr w:type="spellStart"/>
      <w:r w:rsidR="00EA7E50">
        <w:t>npy</w:t>
      </w:r>
      <w:proofErr w:type="spellEnd"/>
      <w:r w:rsidR="00EA7E50">
        <w:t xml:space="preserve"> format.in this way we can easily process these images. Then we make train model module that inputs the </w:t>
      </w:r>
      <w:proofErr w:type="spellStart"/>
      <w:r w:rsidR="00EA7E50">
        <w:t>npy</w:t>
      </w:r>
      <w:proofErr w:type="spellEnd"/>
      <w:r w:rsidR="00EA7E50">
        <w:t xml:space="preserve"> format images in sequential </w:t>
      </w:r>
      <w:r w:rsidR="0025188B">
        <w:t>model. After</w:t>
      </w:r>
      <w:r w:rsidR="00EA7E50">
        <w:t xml:space="preserve"> that sequential model perform training in given data and produce two files one is model.h5 and second is </w:t>
      </w:r>
      <w:proofErr w:type="spellStart"/>
      <w:r w:rsidR="00EA7E50">
        <w:t>model.h</w:t>
      </w:r>
      <w:proofErr w:type="spellEnd"/>
      <w:r w:rsidR="00EA7E50">
        <w:t xml:space="preserve">, both files </w:t>
      </w:r>
      <w:r w:rsidR="0025188B">
        <w:t>contain</w:t>
      </w:r>
      <w:r w:rsidR="00EA7E50">
        <w:t xml:space="preserve"> the trained</w:t>
      </w:r>
      <w:r w:rsidR="0025188B">
        <w:t xml:space="preserve"> supervised learning which meaning these files contains label data</w:t>
      </w:r>
      <w:r w:rsidR="00B73178">
        <w:t xml:space="preserve">. By using this </w:t>
      </w:r>
      <w:r>
        <w:t>dataset,</w:t>
      </w:r>
      <w:r w:rsidR="00B73178">
        <w:t xml:space="preserve"> we evaluate the effectiveness of our proposed system</w:t>
      </w:r>
      <w:r w:rsidR="0025188B">
        <w:t xml:space="preserve"> </w:t>
      </w:r>
    </w:p>
    <w:p w:rsidR="0025188B" w:rsidRDefault="00EB1F64" w:rsidP="0025188B">
      <w:pPr>
        <w:ind w:firstLine="0"/>
        <w:jc w:val="center"/>
        <w:rPr>
          <w:b/>
        </w:rPr>
      </w:pPr>
      <w:r>
        <w:rPr>
          <w:b/>
          <w:noProof/>
          <w:lang w:eastAsia="en-US"/>
        </w:rPr>
        <w:lastRenderedPageBreak/>
        <w:drawing>
          <wp:inline distT="0" distB="0" distL="0" distR="0">
            <wp:extent cx="5088255" cy="262393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hot_20230103_093058867.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227" cy="2632683"/>
                    </a:xfrm>
                    <a:prstGeom prst="rect">
                      <a:avLst/>
                    </a:prstGeom>
                  </pic:spPr>
                </pic:pic>
              </a:graphicData>
            </a:graphic>
          </wp:inline>
        </w:drawing>
      </w:r>
    </w:p>
    <w:p w:rsidR="00B443D0" w:rsidRPr="0025188B" w:rsidRDefault="0025188B" w:rsidP="00030F6D">
      <w:pPr>
        <w:ind w:firstLine="0"/>
        <w:jc w:val="center"/>
      </w:pPr>
      <w:r>
        <w:rPr>
          <w:b/>
        </w:rPr>
        <w:t xml:space="preserve">Figure 7.  </w:t>
      </w:r>
      <w:r w:rsidRPr="0025188B">
        <w:t>Take image of gesture to train model</w:t>
      </w:r>
    </w:p>
    <w:p w:rsidR="00030F6D" w:rsidRDefault="00B443D0" w:rsidP="00B443D0">
      <w:pPr>
        <w:ind w:firstLine="0"/>
        <w:jc w:val="both"/>
        <w:rPr>
          <w:b/>
        </w:rPr>
      </w:pPr>
      <w:r w:rsidRPr="00B443D0">
        <w:rPr>
          <w:noProof/>
          <w:lang w:eastAsia="en-US"/>
        </w:rPr>
        <w:drawing>
          <wp:inline distT="0" distB="0" distL="0" distR="0">
            <wp:extent cx="1542324" cy="1621265"/>
            <wp:effectExtent l="0" t="0" r="1270" b="0"/>
            <wp:docPr id="5" name="Picture 5" descr="C:\Users\LEVOVO\Downloads\WhatsApp Image 2023-01-07 at 7.06.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OVO\Downloads\WhatsApp Image 2023-01-07 at 7.06.44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4388" cy="1675994"/>
                    </a:xfrm>
                    <a:prstGeom prst="rect">
                      <a:avLst/>
                    </a:prstGeom>
                    <a:noFill/>
                    <a:ln>
                      <a:noFill/>
                    </a:ln>
                  </pic:spPr>
                </pic:pic>
              </a:graphicData>
            </a:graphic>
          </wp:inline>
        </w:drawing>
      </w:r>
      <w:r>
        <w:rPr>
          <w:b/>
        </w:rPr>
        <w:t xml:space="preserve">            </w:t>
      </w:r>
      <w:r w:rsidR="00030F6D">
        <w:rPr>
          <w:b/>
        </w:rPr>
        <w:t xml:space="preserve">    </w:t>
      </w:r>
      <w:r>
        <w:rPr>
          <w:b/>
        </w:rPr>
        <w:t xml:space="preserve">    </w:t>
      </w:r>
      <w:r w:rsidRPr="00B443D0">
        <w:rPr>
          <w:b/>
          <w:noProof/>
          <w:lang w:eastAsia="en-US"/>
        </w:rPr>
        <w:drawing>
          <wp:inline distT="0" distB="0" distL="0" distR="0">
            <wp:extent cx="1605673" cy="1595838"/>
            <wp:effectExtent l="0" t="0" r="0" b="4445"/>
            <wp:docPr id="8" name="Picture 8" descr="C:\Users\LEVOVO\Downloads\WhatsApp Image 2023-01-07 at 7.06.4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VOVO\Downloads\WhatsApp Image 2023-01-07 at 7.06.44 PM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999" cy="1641881"/>
                    </a:xfrm>
                    <a:prstGeom prst="rect">
                      <a:avLst/>
                    </a:prstGeom>
                    <a:noFill/>
                    <a:ln>
                      <a:noFill/>
                    </a:ln>
                  </pic:spPr>
                </pic:pic>
              </a:graphicData>
            </a:graphic>
          </wp:inline>
        </w:drawing>
      </w:r>
      <w:r>
        <w:rPr>
          <w:b/>
        </w:rPr>
        <w:t xml:space="preserve">  </w:t>
      </w:r>
      <w:r w:rsidR="00030F6D">
        <w:rPr>
          <w:b/>
        </w:rPr>
        <w:t xml:space="preserve">                </w:t>
      </w:r>
      <w:r w:rsidR="00030F6D" w:rsidRPr="00030F6D">
        <w:rPr>
          <w:b/>
          <w:noProof/>
          <w:lang w:eastAsia="en-US"/>
        </w:rPr>
        <w:drawing>
          <wp:inline distT="0" distB="0" distL="0" distR="0" wp14:anchorId="2A42833D" wp14:editId="54B18BAB">
            <wp:extent cx="1621604" cy="1573640"/>
            <wp:effectExtent l="0" t="0" r="0" b="7620"/>
            <wp:docPr id="12" name="Picture 12" descr="C:\Users\LEVOVO\Downloads\WhatsApp Image 2023-01-07 at 7.06.44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VOVO\Downloads\WhatsApp Image 2023-01-07 at 7.06.44 PM (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8207" cy="1599456"/>
                    </a:xfrm>
                    <a:prstGeom prst="rect">
                      <a:avLst/>
                    </a:prstGeom>
                    <a:noFill/>
                    <a:ln>
                      <a:noFill/>
                    </a:ln>
                  </pic:spPr>
                </pic:pic>
              </a:graphicData>
            </a:graphic>
          </wp:inline>
        </w:drawing>
      </w:r>
    </w:p>
    <w:p w:rsidR="00030F6D" w:rsidRDefault="00030F6D" w:rsidP="00B443D0">
      <w:pPr>
        <w:ind w:firstLine="0"/>
        <w:jc w:val="both"/>
        <w:rPr>
          <w:b/>
        </w:rPr>
      </w:pPr>
      <w:r>
        <w:rPr>
          <w:b/>
        </w:rPr>
        <w:t xml:space="preserve">                (a)                                                </w:t>
      </w:r>
      <w:proofErr w:type="gramStart"/>
      <w:r>
        <w:rPr>
          <w:b/>
        </w:rPr>
        <w:t xml:space="preserve">   (</w:t>
      </w:r>
      <w:proofErr w:type="gramEnd"/>
      <w:r>
        <w:rPr>
          <w:b/>
        </w:rPr>
        <w:t xml:space="preserve">b)                                                      (c)                                                    </w:t>
      </w:r>
      <w:r w:rsidR="00B443D0">
        <w:rPr>
          <w:b/>
        </w:rPr>
        <w:t xml:space="preserve">      </w:t>
      </w:r>
    </w:p>
    <w:p w:rsidR="00030F6D" w:rsidRPr="00030F6D" w:rsidRDefault="00030F6D" w:rsidP="00030F6D">
      <w:pPr>
        <w:tabs>
          <w:tab w:val="left" w:pos="6749"/>
        </w:tabs>
        <w:ind w:firstLine="0"/>
        <w:jc w:val="both"/>
        <w:rPr>
          <w:b/>
        </w:rPr>
      </w:pPr>
      <w:r w:rsidRPr="00030F6D">
        <w:rPr>
          <w:b/>
          <w:noProof/>
          <w:lang w:eastAsia="en-US"/>
        </w:rPr>
        <w:drawing>
          <wp:inline distT="0" distB="0" distL="0" distR="0">
            <wp:extent cx="1621441" cy="1637610"/>
            <wp:effectExtent l="0" t="0" r="0" b="1270"/>
            <wp:docPr id="13" name="Picture 13" descr="C:\Users\LEVOVO\Downloads\WhatsApp Image 2023-01-07 at 7.0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VOVO\Downloads\WhatsApp Image 2023-01-07 at 7.06.45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2268" cy="1648545"/>
                    </a:xfrm>
                    <a:prstGeom prst="rect">
                      <a:avLst/>
                    </a:prstGeom>
                    <a:noFill/>
                    <a:ln>
                      <a:noFill/>
                    </a:ln>
                  </pic:spPr>
                </pic:pic>
              </a:graphicData>
            </a:graphic>
          </wp:inline>
        </w:drawing>
      </w:r>
      <w:r w:rsidRPr="00030F6D">
        <w:rPr>
          <w:b/>
        </w:rPr>
        <w:t xml:space="preserve"> </w:t>
      </w:r>
      <w:r>
        <w:rPr>
          <w:b/>
        </w:rPr>
        <w:t xml:space="preserve">             </w:t>
      </w:r>
      <w:r w:rsidRPr="00030F6D">
        <w:rPr>
          <w:b/>
          <w:noProof/>
          <w:lang w:eastAsia="en-US"/>
        </w:rPr>
        <w:drawing>
          <wp:inline distT="0" distB="0" distL="0" distR="0">
            <wp:extent cx="1606163" cy="1614170"/>
            <wp:effectExtent l="0" t="0" r="0" b="5080"/>
            <wp:docPr id="14" name="Picture 14" descr="C:\Users\LEVOVO\Downloads\WhatsApp Image 2023-01-07 at 7.06.4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VOVO\Downloads\WhatsApp Image 2023-01-07 at 7.06.45 PM (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4643" cy="1632742"/>
                    </a:xfrm>
                    <a:prstGeom prst="rect">
                      <a:avLst/>
                    </a:prstGeom>
                    <a:noFill/>
                    <a:ln>
                      <a:noFill/>
                    </a:ln>
                  </pic:spPr>
                </pic:pic>
              </a:graphicData>
            </a:graphic>
          </wp:inline>
        </w:drawing>
      </w:r>
      <w:r w:rsidR="00BC3EDE">
        <w:rPr>
          <w:b/>
        </w:rPr>
        <w:t xml:space="preserve">                  </w:t>
      </w:r>
      <w:r w:rsidR="00BC3EDE" w:rsidRPr="00AF23B9">
        <w:rPr>
          <w:noProof/>
          <w:lang w:eastAsia="en-US"/>
        </w:rPr>
        <w:drawing>
          <wp:inline distT="0" distB="0" distL="0" distR="0" wp14:anchorId="3D295AA1" wp14:editId="76869B17">
            <wp:extent cx="1518699" cy="1581150"/>
            <wp:effectExtent l="0" t="0" r="5715" b="0"/>
            <wp:docPr id="10" name="Picture 10" descr="C:\Users\LEVOVO\Downloads\WhatsApp Image 2023-01-07 at 7.06.4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OVO\Downloads\WhatsApp Image 2023-01-07 at 7.06.45 PM (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7715" cy="1611359"/>
                    </a:xfrm>
                    <a:prstGeom prst="rect">
                      <a:avLst/>
                    </a:prstGeom>
                    <a:noFill/>
                    <a:ln>
                      <a:noFill/>
                    </a:ln>
                  </pic:spPr>
                </pic:pic>
              </a:graphicData>
            </a:graphic>
          </wp:inline>
        </w:drawing>
      </w:r>
    </w:p>
    <w:p w:rsidR="003D2383" w:rsidRDefault="00030F6D" w:rsidP="00BB6413">
      <w:pPr>
        <w:ind w:firstLine="0"/>
        <w:jc w:val="both"/>
        <w:rPr>
          <w:b/>
        </w:rPr>
      </w:pPr>
      <w:r>
        <w:rPr>
          <w:b/>
        </w:rPr>
        <w:t xml:space="preserve">                (d)                                             </w:t>
      </w:r>
      <w:proofErr w:type="gramStart"/>
      <w:r>
        <w:rPr>
          <w:b/>
        </w:rPr>
        <w:t xml:space="preserve">   (</w:t>
      </w:r>
      <w:proofErr w:type="gramEnd"/>
      <w:r>
        <w:rPr>
          <w:b/>
        </w:rPr>
        <w:t>e)</w:t>
      </w:r>
      <w:r w:rsidR="00BC3EDE">
        <w:rPr>
          <w:b/>
        </w:rPr>
        <w:t xml:space="preserve">                                                           (f)</w:t>
      </w:r>
    </w:p>
    <w:p w:rsidR="00030F6D" w:rsidRPr="00B73178" w:rsidRDefault="00030F6D" w:rsidP="00B73178">
      <w:pPr>
        <w:ind w:firstLine="0"/>
        <w:jc w:val="center"/>
      </w:pPr>
      <w:r>
        <w:rPr>
          <w:b/>
        </w:rPr>
        <w:t xml:space="preserve">Figure 8. </w:t>
      </w:r>
      <w:r w:rsidR="00B73178">
        <w:rPr>
          <w:b/>
        </w:rPr>
        <w:t xml:space="preserve"> </w:t>
      </w:r>
      <w:r w:rsidR="00B73178" w:rsidRPr="00B73178">
        <w:t xml:space="preserve">Signs for Recognition. (a) </w:t>
      </w:r>
      <w:r w:rsidR="00B73178">
        <w:t>Thank you</w:t>
      </w:r>
      <w:r w:rsidR="00B73178" w:rsidRPr="00B73178">
        <w:t xml:space="preserve"> (b) How are you (c) Nice to meet you</w:t>
      </w:r>
    </w:p>
    <w:p w:rsidR="00B73178" w:rsidRPr="00B73178" w:rsidRDefault="00B73178" w:rsidP="00B73178">
      <w:pPr>
        <w:ind w:firstLine="0"/>
        <w:jc w:val="center"/>
      </w:pPr>
      <w:r w:rsidRPr="00B73178">
        <w:t>(d) Hello (e) What is your name</w:t>
      </w:r>
      <w:r w:rsidR="00BC3EDE">
        <w:t xml:space="preserve"> (f) Invalid sign</w:t>
      </w:r>
    </w:p>
    <w:p w:rsidR="00E3539A" w:rsidRDefault="0058200E" w:rsidP="00BB6413">
      <w:pPr>
        <w:ind w:firstLine="0"/>
        <w:jc w:val="both"/>
        <w:rPr>
          <w:b/>
        </w:rPr>
      </w:pPr>
      <w:r>
        <w:rPr>
          <w:b/>
        </w:rPr>
        <w:lastRenderedPageBreak/>
        <w:t>6. Result and Analysis:</w:t>
      </w:r>
    </w:p>
    <w:p w:rsidR="00287058" w:rsidRPr="00287058" w:rsidRDefault="00287058" w:rsidP="00287058">
      <w:pPr>
        <w:ind w:firstLine="0"/>
        <w:jc w:val="both"/>
      </w:pPr>
      <w:r w:rsidRPr="00287058">
        <w:t xml:space="preserve">In our proposed system we use webcam and performed task using intel core i7 2.60GHz CPU with 8GB RAM. The main evaluation </w:t>
      </w:r>
      <w:r>
        <w:t xml:space="preserve">of </w:t>
      </w:r>
      <w:r w:rsidRPr="00287058">
        <w:t>our propose</w:t>
      </w:r>
      <w:r>
        <w:t>d</w:t>
      </w:r>
      <w:r w:rsidRPr="00287058">
        <w:t xml:space="preserve"> system is accuracy. Accuracy is basically a rate of correct data samples over all data samples</w:t>
      </w:r>
      <w:r w:rsidR="00131A3E">
        <w:t xml:space="preserve"> </w:t>
      </w:r>
      <w:r w:rsidR="00131A3E" w:rsidRPr="00131A3E">
        <w:rPr>
          <w:b/>
        </w:rPr>
        <w:t>[5]</w:t>
      </w:r>
      <w:r w:rsidRPr="00287058">
        <w:t xml:space="preserve">. The accuracy formula to find accuracy is </w:t>
      </w:r>
      <w:r w:rsidRPr="002E617F">
        <w:rPr>
          <w:b/>
        </w:rPr>
        <w:t>[</w:t>
      </w:r>
      <w:r w:rsidR="002E617F" w:rsidRPr="002E617F">
        <w:rPr>
          <w:b/>
        </w:rPr>
        <w:t>5</w:t>
      </w:r>
      <w:r w:rsidRPr="002E617F">
        <w:rPr>
          <w:b/>
        </w:rPr>
        <w:t>]</w:t>
      </w:r>
      <w:r w:rsidRPr="00287058">
        <w:t>.</w:t>
      </w:r>
    </w:p>
    <w:p w:rsidR="00287058" w:rsidRPr="00287058" w:rsidRDefault="00287058" w:rsidP="00287058">
      <w:pPr>
        <w:jc w:val="both"/>
      </w:pPr>
      <w:r w:rsidRPr="00287058">
        <w:rPr>
          <w:b/>
        </w:rPr>
        <w:t>Accuracy</w:t>
      </w:r>
      <w:r w:rsidRPr="00287058">
        <w:t>= TN+TP/TN+FP+TP+FN</w:t>
      </w:r>
    </w:p>
    <w:p w:rsidR="00287058" w:rsidRDefault="00287058" w:rsidP="00287058">
      <w:pPr>
        <w:ind w:firstLine="0"/>
        <w:jc w:val="both"/>
      </w:pPr>
      <w:r w:rsidRPr="00287058">
        <w:t xml:space="preserve">The accuracy is basically depending upon dataset if the dataset is unstable the accuracy may not be </w:t>
      </w:r>
      <w:r w:rsidR="00A6375E">
        <w:t>be</w:t>
      </w:r>
      <w:r w:rsidRPr="00287058">
        <w:t xml:space="preserve">tter but if the dataset is stable then it gives better accuracy </w:t>
      </w:r>
      <w:r w:rsidRPr="002E617F">
        <w:rPr>
          <w:b/>
        </w:rPr>
        <w:t>[</w:t>
      </w:r>
      <w:r w:rsidR="002E617F" w:rsidRPr="002E617F">
        <w:rPr>
          <w:b/>
        </w:rPr>
        <w:t>5</w:t>
      </w:r>
      <w:r w:rsidRPr="002E617F">
        <w:rPr>
          <w:b/>
        </w:rPr>
        <w:t>]</w:t>
      </w:r>
      <w:r w:rsidRPr="00287058">
        <w:t>.</w:t>
      </w:r>
      <w:r>
        <w:t xml:space="preserve"> The accuracy of differe</w:t>
      </w:r>
      <w:r w:rsidR="00A6375E">
        <w:t>nt gesture or sign is shown in T</w:t>
      </w:r>
      <w:r>
        <w:t>able</w:t>
      </w:r>
      <w:r w:rsidR="00A6375E">
        <w:t xml:space="preserve"> 2</w:t>
      </w:r>
      <w:r>
        <w:t>.</w:t>
      </w:r>
      <w:r w:rsidR="00B7253B">
        <w:t xml:space="preserve"> In table we have accuracy of different </w:t>
      </w:r>
      <w:r w:rsidR="00A6375E">
        <w:t>sign that are locked</w:t>
      </w:r>
      <w:r w:rsidR="00B7253B">
        <w:t xml:space="preserve"> b</w:t>
      </w:r>
      <w:r w:rsidR="00131A3E">
        <w:t xml:space="preserve">y locking process. As </w:t>
      </w:r>
      <w:r w:rsidR="00B7253B">
        <w:t xml:space="preserve">the mean accuracy of our proposed system </w:t>
      </w:r>
      <w:proofErr w:type="gramStart"/>
      <w:r w:rsidR="00B7253B">
        <w:t>is ,</w:t>
      </w:r>
      <w:proofErr w:type="gramEnd"/>
      <w:r w:rsidR="00B7253B">
        <w:t xml:space="preserve"> and it is better than the accuracy of vision based hand recognition which is from 68% to 97% and with the mean accuracy of 86.6%</w:t>
      </w:r>
      <w:r w:rsidR="00131A3E">
        <w:t xml:space="preserve"> </w:t>
      </w:r>
      <w:r w:rsidR="00B7253B" w:rsidRPr="00131A3E">
        <w:rPr>
          <w:b/>
        </w:rPr>
        <w:t>[</w:t>
      </w:r>
      <w:r w:rsidR="00131A3E" w:rsidRPr="00131A3E">
        <w:rPr>
          <w:b/>
        </w:rPr>
        <w:t>3</w:t>
      </w:r>
      <w:r w:rsidR="00B7253B" w:rsidRPr="00131A3E">
        <w:rPr>
          <w:b/>
        </w:rPr>
        <w:t>].</w:t>
      </w:r>
      <w:r w:rsidR="00A6375E">
        <w:t xml:space="preserve"> And the accuracy of different gestures is mapped in graph as shown in Figure 9.</w:t>
      </w:r>
    </w:p>
    <w:p w:rsidR="001658A7" w:rsidRDefault="001658A7" w:rsidP="00287058">
      <w:pPr>
        <w:ind w:firstLine="0"/>
        <w:jc w:val="both"/>
      </w:pPr>
    </w:p>
    <w:p w:rsidR="00B7253B" w:rsidRDefault="00B7253B" w:rsidP="00287058">
      <w:pPr>
        <w:ind w:firstLine="0"/>
        <w:jc w:val="both"/>
      </w:pPr>
      <w:r w:rsidRPr="00B7253B">
        <w:rPr>
          <w:b/>
        </w:rPr>
        <w:t>Table 2.</w:t>
      </w:r>
      <w:r>
        <w:t xml:space="preserve"> Accuracy of different signs or hand gestures</w:t>
      </w:r>
    </w:p>
    <w:tbl>
      <w:tblPr>
        <w:tblStyle w:val="APAReport"/>
        <w:tblW w:w="0" w:type="auto"/>
        <w:tblLook w:val="04A0" w:firstRow="1" w:lastRow="0" w:firstColumn="1" w:lastColumn="0" w:noHBand="0" w:noVBand="1"/>
      </w:tblPr>
      <w:tblGrid>
        <w:gridCol w:w="4680"/>
        <w:gridCol w:w="4680"/>
      </w:tblGrid>
      <w:tr w:rsidR="00B7253B" w:rsidTr="00B7253B">
        <w:trPr>
          <w:cnfStyle w:val="100000000000" w:firstRow="1" w:lastRow="0" w:firstColumn="0" w:lastColumn="0" w:oddVBand="0" w:evenVBand="0" w:oddHBand="0" w:evenHBand="0" w:firstRowFirstColumn="0" w:firstRowLastColumn="0" w:lastRowFirstColumn="0" w:lastRowLastColumn="0"/>
        </w:trPr>
        <w:tc>
          <w:tcPr>
            <w:tcW w:w="4680" w:type="dxa"/>
          </w:tcPr>
          <w:p w:rsidR="00B7253B" w:rsidRPr="00B7253B" w:rsidRDefault="00B7253B" w:rsidP="00287058">
            <w:pPr>
              <w:jc w:val="both"/>
              <w:rPr>
                <w:b/>
              </w:rPr>
            </w:pPr>
            <w:r w:rsidRPr="00B7253B">
              <w:rPr>
                <w:b/>
              </w:rPr>
              <w:t>Signs/ gestures</w:t>
            </w:r>
          </w:p>
        </w:tc>
        <w:tc>
          <w:tcPr>
            <w:tcW w:w="4680" w:type="dxa"/>
          </w:tcPr>
          <w:p w:rsidR="00B7253B" w:rsidRPr="00B7253B" w:rsidRDefault="00B7253B" w:rsidP="00287058">
            <w:pPr>
              <w:jc w:val="both"/>
              <w:rPr>
                <w:b/>
              </w:rPr>
            </w:pPr>
            <w:r w:rsidRPr="00B7253B">
              <w:rPr>
                <w:b/>
              </w:rPr>
              <w:t xml:space="preserve">     Accuracy </w:t>
            </w:r>
          </w:p>
        </w:tc>
      </w:tr>
      <w:tr w:rsidR="00B7253B" w:rsidTr="00B7253B">
        <w:tc>
          <w:tcPr>
            <w:tcW w:w="4680" w:type="dxa"/>
          </w:tcPr>
          <w:p w:rsidR="00B7253B" w:rsidRDefault="00583102" w:rsidP="00287058">
            <w:pPr>
              <w:jc w:val="both"/>
            </w:pPr>
            <w:r>
              <w:t>Nice to meet you</w:t>
            </w:r>
          </w:p>
        </w:tc>
        <w:tc>
          <w:tcPr>
            <w:tcW w:w="4680" w:type="dxa"/>
          </w:tcPr>
          <w:p w:rsidR="00B7253B" w:rsidRDefault="00583102" w:rsidP="00287058">
            <w:pPr>
              <w:jc w:val="both"/>
            </w:pPr>
            <w:r>
              <w:t xml:space="preserve">      99.9%</w:t>
            </w:r>
          </w:p>
        </w:tc>
      </w:tr>
      <w:tr w:rsidR="00B7253B" w:rsidTr="00B7253B">
        <w:tc>
          <w:tcPr>
            <w:tcW w:w="4680" w:type="dxa"/>
          </w:tcPr>
          <w:p w:rsidR="00B7253B" w:rsidRDefault="00583102" w:rsidP="00287058">
            <w:pPr>
              <w:jc w:val="both"/>
            </w:pPr>
            <w:r>
              <w:t>How are you</w:t>
            </w:r>
          </w:p>
        </w:tc>
        <w:tc>
          <w:tcPr>
            <w:tcW w:w="4680" w:type="dxa"/>
          </w:tcPr>
          <w:p w:rsidR="00B7253B" w:rsidRDefault="00583102" w:rsidP="00287058">
            <w:pPr>
              <w:jc w:val="both"/>
            </w:pPr>
            <w:r>
              <w:t xml:space="preserve">      99.93%</w:t>
            </w:r>
          </w:p>
        </w:tc>
      </w:tr>
      <w:tr w:rsidR="00B7253B" w:rsidTr="00B7253B">
        <w:tc>
          <w:tcPr>
            <w:tcW w:w="4680" w:type="dxa"/>
          </w:tcPr>
          <w:p w:rsidR="00B7253B" w:rsidRDefault="00583102" w:rsidP="00287058">
            <w:pPr>
              <w:jc w:val="both"/>
            </w:pPr>
            <w:r>
              <w:t xml:space="preserve">Hello </w:t>
            </w:r>
          </w:p>
        </w:tc>
        <w:tc>
          <w:tcPr>
            <w:tcW w:w="4680" w:type="dxa"/>
          </w:tcPr>
          <w:p w:rsidR="00B7253B" w:rsidRDefault="00583102" w:rsidP="00287058">
            <w:pPr>
              <w:jc w:val="both"/>
            </w:pPr>
            <w:r>
              <w:t xml:space="preserve">      99.9%</w:t>
            </w:r>
          </w:p>
        </w:tc>
      </w:tr>
      <w:tr w:rsidR="00B7253B" w:rsidTr="00B7253B">
        <w:tc>
          <w:tcPr>
            <w:tcW w:w="4680" w:type="dxa"/>
          </w:tcPr>
          <w:p w:rsidR="00B7253B" w:rsidRDefault="00583102" w:rsidP="00287058">
            <w:pPr>
              <w:jc w:val="both"/>
            </w:pPr>
            <w:r>
              <w:t>Thank you</w:t>
            </w:r>
          </w:p>
        </w:tc>
        <w:tc>
          <w:tcPr>
            <w:tcW w:w="4680" w:type="dxa"/>
          </w:tcPr>
          <w:p w:rsidR="00B7253B" w:rsidRDefault="00583102" w:rsidP="00287058">
            <w:pPr>
              <w:jc w:val="both"/>
            </w:pPr>
            <w:r>
              <w:t xml:space="preserve">      99.8%</w:t>
            </w:r>
          </w:p>
        </w:tc>
      </w:tr>
      <w:tr w:rsidR="00B7253B" w:rsidTr="00B7253B">
        <w:tc>
          <w:tcPr>
            <w:tcW w:w="4680" w:type="dxa"/>
          </w:tcPr>
          <w:p w:rsidR="00B7253B" w:rsidRDefault="00583102" w:rsidP="00287058">
            <w:pPr>
              <w:jc w:val="both"/>
            </w:pPr>
            <w:r>
              <w:t>What is your name</w:t>
            </w:r>
          </w:p>
        </w:tc>
        <w:tc>
          <w:tcPr>
            <w:tcW w:w="4680" w:type="dxa"/>
          </w:tcPr>
          <w:p w:rsidR="00B7253B" w:rsidRDefault="00583102" w:rsidP="00287058">
            <w:pPr>
              <w:jc w:val="both"/>
            </w:pPr>
            <w:r>
              <w:t xml:space="preserve">      99%</w:t>
            </w:r>
          </w:p>
          <w:p w:rsidR="009F6AB6" w:rsidRDefault="009F6AB6" w:rsidP="00287058">
            <w:pPr>
              <w:jc w:val="both"/>
            </w:pPr>
          </w:p>
        </w:tc>
      </w:tr>
    </w:tbl>
    <w:p w:rsidR="00FE5DBE" w:rsidRPr="001658A7" w:rsidRDefault="001658A7" w:rsidP="001658A7">
      <w:pPr>
        <w:ind w:firstLine="0"/>
        <w:jc w:val="center"/>
      </w:pPr>
      <w:r w:rsidRPr="001658A7">
        <w:rPr>
          <w:noProof/>
          <w:lang w:eastAsia="en-US"/>
        </w:rPr>
        <w:lastRenderedPageBreak/>
        <w:drawing>
          <wp:inline distT="0" distB="0" distL="0" distR="0">
            <wp:extent cx="3824577" cy="2774950"/>
            <wp:effectExtent l="0" t="0" r="5080" b="6350"/>
            <wp:docPr id="11" name="Picture 11" descr="C:\Users\LEVOVO\Downloads\WhatsApp Image 2023-01-10 at 10.42.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OVO\Downloads\WhatsApp Image 2023-01-10 at 10.42.31 AM.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r="22294"/>
                    <a:stretch/>
                  </pic:blipFill>
                  <pic:spPr bwMode="auto">
                    <a:xfrm>
                      <a:off x="0" y="0"/>
                      <a:ext cx="3824577" cy="2774950"/>
                    </a:xfrm>
                    <a:prstGeom prst="rect">
                      <a:avLst/>
                    </a:prstGeom>
                    <a:noFill/>
                    <a:ln>
                      <a:noFill/>
                    </a:ln>
                    <a:extLst>
                      <a:ext uri="{53640926-AAD7-44D8-BBD7-CCE9431645EC}">
                        <a14:shadowObscured xmlns:a14="http://schemas.microsoft.com/office/drawing/2010/main"/>
                      </a:ext>
                    </a:extLst>
                  </pic:spPr>
                </pic:pic>
              </a:graphicData>
            </a:graphic>
          </wp:inline>
        </w:drawing>
      </w:r>
    </w:p>
    <w:p w:rsidR="00A6375E" w:rsidRDefault="00A6375E" w:rsidP="001658A7">
      <w:pPr>
        <w:ind w:firstLine="0"/>
        <w:jc w:val="center"/>
      </w:pPr>
      <w:r>
        <w:rPr>
          <w:b/>
        </w:rPr>
        <w:t xml:space="preserve">Figure 9. </w:t>
      </w:r>
      <w:r w:rsidRPr="00A6375E">
        <w:t>Accuracy Graph of different Signs or Hand Gestures</w:t>
      </w:r>
    </w:p>
    <w:p w:rsidR="00574D1B" w:rsidRDefault="00574D1B" w:rsidP="008130E2">
      <w:pPr>
        <w:ind w:firstLine="0"/>
        <w:rPr>
          <w:b/>
        </w:rPr>
      </w:pPr>
    </w:p>
    <w:p w:rsidR="00FB3DAF" w:rsidRPr="00AB2CDD" w:rsidRDefault="00AB2CDD" w:rsidP="00AB2CDD">
      <w:pPr>
        <w:pStyle w:val="ListParagraph"/>
        <w:numPr>
          <w:ilvl w:val="0"/>
          <w:numId w:val="28"/>
        </w:numPr>
        <w:jc w:val="both"/>
        <w:rPr>
          <w:b/>
        </w:rPr>
      </w:pPr>
      <w:r>
        <w:rPr>
          <w:b/>
        </w:rPr>
        <w:t xml:space="preserve">Goals, </w:t>
      </w:r>
      <w:r w:rsidR="00FB3DAF" w:rsidRPr="00AB2CDD">
        <w:rPr>
          <w:b/>
        </w:rPr>
        <w:t>objective</w:t>
      </w:r>
      <w:r>
        <w:rPr>
          <w:b/>
        </w:rPr>
        <w:t xml:space="preserve"> and Equipment</w:t>
      </w:r>
      <w:r w:rsidR="00FB3DAF" w:rsidRPr="00AB2CDD">
        <w:rPr>
          <w:b/>
        </w:rPr>
        <w:t>:</w:t>
      </w:r>
      <w:r w:rsidR="00FB3DAF" w:rsidRPr="00AB2CDD">
        <w:rPr>
          <w:b/>
        </w:rPr>
        <w:tab/>
      </w:r>
    </w:p>
    <w:p w:rsidR="00FB3DAF" w:rsidRDefault="00CA1089" w:rsidP="00BB6413">
      <w:pPr>
        <w:ind w:firstLine="0"/>
        <w:jc w:val="both"/>
        <w:rPr>
          <w:b/>
        </w:rPr>
      </w:pPr>
      <w:r>
        <w:rPr>
          <w:b/>
        </w:rPr>
        <w:t xml:space="preserve">7.1. </w:t>
      </w:r>
      <w:r w:rsidR="00DB6D81">
        <w:rPr>
          <w:b/>
        </w:rPr>
        <w:t>Objective:</w:t>
      </w:r>
    </w:p>
    <w:p w:rsidR="00140A05" w:rsidRDefault="00DB6D81" w:rsidP="00BB6413">
      <w:pPr>
        <w:ind w:firstLine="0"/>
        <w:jc w:val="both"/>
      </w:pPr>
      <w:r>
        <w:t xml:space="preserve">This app will help special persons to deliver their message properly. This app will help normal person to understand special person message after learning from about </w:t>
      </w:r>
      <w:r w:rsidR="001446CC">
        <w:t>sign and</w:t>
      </w:r>
      <w:r>
        <w:t xml:space="preserve"> their meaning from this app. The difficulty for special person </w:t>
      </w:r>
      <w:r w:rsidR="00140A05">
        <w:t xml:space="preserve">will decrease to deliver their message.it will provide us a </w:t>
      </w:r>
      <w:r w:rsidR="001446CC">
        <w:t>platform</w:t>
      </w:r>
      <w:r w:rsidR="00140A05">
        <w:t xml:space="preserve"> to judge their hand gestures and getting information of words. This app will covert our </w:t>
      </w:r>
      <w:r w:rsidR="001446CC">
        <w:t>hand</w:t>
      </w:r>
      <w:r w:rsidR="00140A05">
        <w:t xml:space="preserve"> gestures into words.</w:t>
      </w:r>
    </w:p>
    <w:p w:rsidR="00DB6D81" w:rsidRDefault="00CA1089" w:rsidP="00BB6413">
      <w:pPr>
        <w:ind w:firstLine="0"/>
        <w:jc w:val="both"/>
        <w:rPr>
          <w:b/>
        </w:rPr>
      </w:pPr>
      <w:r>
        <w:rPr>
          <w:b/>
        </w:rPr>
        <w:t xml:space="preserve">7.2. </w:t>
      </w:r>
      <w:r w:rsidR="00140A05" w:rsidRPr="00140A05">
        <w:rPr>
          <w:b/>
        </w:rPr>
        <w:t xml:space="preserve">Goals: </w:t>
      </w:r>
    </w:p>
    <w:p w:rsidR="00140A05" w:rsidRDefault="00140A05" w:rsidP="00BB6413">
      <w:pPr>
        <w:ind w:firstLine="0"/>
        <w:jc w:val="both"/>
      </w:pPr>
      <w:r w:rsidRPr="00140A05">
        <w:t xml:space="preserve">The main goal is to develop a platform/app </w:t>
      </w:r>
      <w:r>
        <w:t xml:space="preserve">for special persons who can’t speak. It provides a way for special persons to communicate and also for normal persons to understand sign language. This app convert will convert hand gestures to text through yolo algorithm. </w:t>
      </w:r>
    </w:p>
    <w:p w:rsidR="008130E2" w:rsidRDefault="008130E2" w:rsidP="00BB6413">
      <w:pPr>
        <w:ind w:firstLine="0"/>
        <w:jc w:val="both"/>
      </w:pPr>
    </w:p>
    <w:p w:rsidR="008130E2" w:rsidRPr="00140A05" w:rsidRDefault="008130E2" w:rsidP="00BB6413">
      <w:pPr>
        <w:ind w:firstLine="0"/>
        <w:jc w:val="both"/>
      </w:pPr>
    </w:p>
    <w:p w:rsidR="000C2C81" w:rsidRPr="00AB2CDD" w:rsidRDefault="00AB2CDD" w:rsidP="00AB2CDD">
      <w:pPr>
        <w:pStyle w:val="ListParagraph"/>
        <w:numPr>
          <w:ilvl w:val="1"/>
          <w:numId w:val="28"/>
        </w:numPr>
        <w:jc w:val="both"/>
        <w:rPr>
          <w:b/>
        </w:rPr>
      </w:pPr>
      <w:r>
        <w:rPr>
          <w:b/>
        </w:rPr>
        <w:lastRenderedPageBreak/>
        <w:t xml:space="preserve"> </w:t>
      </w:r>
      <w:r w:rsidR="000C2C81" w:rsidRPr="00AB2CDD">
        <w:rPr>
          <w:b/>
        </w:rPr>
        <w:t>Benefits:</w:t>
      </w:r>
    </w:p>
    <w:p w:rsidR="000C2C81" w:rsidRDefault="000C2C81" w:rsidP="00BB6413">
      <w:pPr>
        <w:pStyle w:val="ListParagraph"/>
        <w:numPr>
          <w:ilvl w:val="0"/>
          <w:numId w:val="18"/>
        </w:numPr>
        <w:jc w:val="both"/>
      </w:pPr>
      <w:r>
        <w:t>Sign language is for everyone</w:t>
      </w:r>
    </w:p>
    <w:p w:rsidR="000C2C81" w:rsidRDefault="000C2C81" w:rsidP="00BB6413">
      <w:pPr>
        <w:pStyle w:val="ListParagraph"/>
        <w:numPr>
          <w:ilvl w:val="0"/>
          <w:numId w:val="18"/>
        </w:numPr>
        <w:jc w:val="both"/>
      </w:pPr>
      <w:r>
        <w:t>It is helpful for children to remember words</w:t>
      </w:r>
    </w:p>
    <w:p w:rsidR="008D18CE" w:rsidRDefault="000C2C81" w:rsidP="00BB6413">
      <w:pPr>
        <w:pStyle w:val="ListParagraph"/>
        <w:numPr>
          <w:ilvl w:val="0"/>
          <w:numId w:val="18"/>
        </w:numPr>
        <w:jc w:val="both"/>
      </w:pPr>
      <w:r>
        <w:t xml:space="preserve">It </w:t>
      </w:r>
      <w:r w:rsidR="005C172F">
        <w:t>helps</w:t>
      </w:r>
      <w:r w:rsidR="00487751">
        <w:t xml:space="preserve"> the deaf people to communicate with other people</w:t>
      </w:r>
    </w:p>
    <w:p w:rsidR="00E81978" w:rsidRPr="00AB2CDD" w:rsidRDefault="00AB2CDD" w:rsidP="00AB2CDD">
      <w:pPr>
        <w:pStyle w:val="ListParagraph"/>
        <w:numPr>
          <w:ilvl w:val="1"/>
          <w:numId w:val="28"/>
        </w:numPr>
        <w:jc w:val="both"/>
        <w:rPr>
          <w:b/>
        </w:rPr>
      </w:pPr>
      <w:r>
        <w:rPr>
          <w:b/>
        </w:rPr>
        <w:t xml:space="preserve"> </w:t>
      </w:r>
      <w:r w:rsidR="00FB3DAF" w:rsidRPr="00AB2CDD">
        <w:rPr>
          <w:b/>
        </w:rPr>
        <w:t>Tools and Equipment:</w:t>
      </w:r>
    </w:p>
    <w:p w:rsidR="00FB3DAF" w:rsidRPr="00AB2CDD" w:rsidRDefault="00FB3DAF" w:rsidP="00AB2CDD">
      <w:pPr>
        <w:pStyle w:val="ListParagraph"/>
        <w:numPr>
          <w:ilvl w:val="2"/>
          <w:numId w:val="29"/>
        </w:numPr>
        <w:jc w:val="both"/>
        <w:rPr>
          <w:b/>
        </w:rPr>
      </w:pPr>
      <w:r w:rsidRPr="00AB2CDD">
        <w:rPr>
          <w:b/>
        </w:rPr>
        <w:t>Language:</w:t>
      </w:r>
    </w:p>
    <w:p w:rsidR="00FB3DAF" w:rsidRPr="00FB3DAF" w:rsidRDefault="00FB3DAF" w:rsidP="00BB6413">
      <w:pPr>
        <w:pStyle w:val="ListParagraph"/>
        <w:numPr>
          <w:ilvl w:val="2"/>
          <w:numId w:val="24"/>
        </w:numPr>
        <w:jc w:val="both"/>
      </w:pPr>
      <w:r>
        <w:t xml:space="preserve">Python </w:t>
      </w:r>
    </w:p>
    <w:p w:rsidR="00FB3DAF" w:rsidRPr="00AB2CDD" w:rsidRDefault="00FB3DAF" w:rsidP="00AB2CDD">
      <w:pPr>
        <w:pStyle w:val="ListParagraph"/>
        <w:numPr>
          <w:ilvl w:val="2"/>
          <w:numId w:val="29"/>
        </w:numPr>
        <w:jc w:val="both"/>
        <w:rPr>
          <w:b/>
        </w:rPr>
      </w:pPr>
      <w:r w:rsidRPr="00AB2CDD">
        <w:rPr>
          <w:b/>
        </w:rPr>
        <w:t>Software:</w:t>
      </w:r>
    </w:p>
    <w:p w:rsidR="00FB3DAF" w:rsidRPr="00FB3DAF" w:rsidRDefault="00FB3DAF" w:rsidP="00BB6413">
      <w:pPr>
        <w:pStyle w:val="ListParagraph"/>
        <w:numPr>
          <w:ilvl w:val="2"/>
          <w:numId w:val="23"/>
        </w:numPr>
        <w:jc w:val="both"/>
      </w:pPr>
      <w:proofErr w:type="spellStart"/>
      <w:r w:rsidRPr="00FB3DAF">
        <w:t>Pycharm</w:t>
      </w:r>
      <w:proofErr w:type="spellEnd"/>
      <w:r w:rsidRPr="00FB3DAF">
        <w:t xml:space="preserve"> </w:t>
      </w:r>
    </w:p>
    <w:p w:rsidR="00FB3DAF" w:rsidRPr="00FB3DAF" w:rsidRDefault="00FB3DAF" w:rsidP="00BB6413">
      <w:pPr>
        <w:pStyle w:val="ListParagraph"/>
        <w:numPr>
          <w:ilvl w:val="2"/>
          <w:numId w:val="23"/>
        </w:numPr>
        <w:jc w:val="both"/>
      </w:pPr>
      <w:r w:rsidRPr="00FB3DAF">
        <w:t>Android studio</w:t>
      </w:r>
    </w:p>
    <w:p w:rsidR="00E3539A" w:rsidRDefault="00E3539A" w:rsidP="00BB6413">
      <w:pPr>
        <w:ind w:firstLine="0"/>
        <w:jc w:val="both"/>
        <w:rPr>
          <w:b/>
        </w:rPr>
      </w:pPr>
    </w:p>
    <w:p w:rsidR="00217FC2" w:rsidRPr="00CA1089" w:rsidRDefault="00C75325" w:rsidP="00AB2CDD">
      <w:pPr>
        <w:pStyle w:val="ListParagraph"/>
        <w:numPr>
          <w:ilvl w:val="0"/>
          <w:numId w:val="28"/>
        </w:numPr>
        <w:jc w:val="both"/>
        <w:rPr>
          <w:b/>
        </w:rPr>
      </w:pPr>
      <w:r w:rsidRPr="00CA1089">
        <w:rPr>
          <w:b/>
        </w:rPr>
        <w:t>Conclusion:</w:t>
      </w:r>
    </w:p>
    <w:p w:rsidR="00E02A8D" w:rsidRDefault="00C75325" w:rsidP="00BB6413">
      <w:pPr>
        <w:ind w:firstLine="0"/>
        <w:jc w:val="both"/>
      </w:pPr>
      <w:r>
        <w:t>The sign language app is generating for special person who are unable to speak and it is very difficult for them to deliver their message also other persons cannot understand them .so this ap</w:t>
      </w:r>
      <w:r w:rsidR="00265282">
        <w:t>p will be able to extract their hand gestures and compare them with the store information and extract that what they want to say. In this way, both will be satisfied.</w:t>
      </w:r>
      <w:r>
        <w:t xml:space="preserve"> </w:t>
      </w:r>
      <w:r w:rsidR="00EF1E30">
        <w:t xml:space="preserve">In future this system is more powerful in </w:t>
      </w:r>
      <w:r w:rsidR="00AB2CDD">
        <w:t>solving the problem of extracting features of frames, and more gestures are recognized for further use in future.</w:t>
      </w:r>
    </w:p>
    <w:p w:rsidR="008130E2" w:rsidRDefault="008130E2" w:rsidP="00BB6413">
      <w:pPr>
        <w:ind w:firstLine="0"/>
        <w:jc w:val="both"/>
      </w:pPr>
    </w:p>
    <w:p w:rsidR="008130E2" w:rsidRDefault="008130E2" w:rsidP="00BB6413">
      <w:pPr>
        <w:ind w:firstLine="0"/>
        <w:jc w:val="both"/>
      </w:pPr>
    </w:p>
    <w:p w:rsidR="008130E2" w:rsidRDefault="008130E2" w:rsidP="00BB6413">
      <w:pPr>
        <w:ind w:firstLine="0"/>
        <w:jc w:val="both"/>
      </w:pPr>
    </w:p>
    <w:p w:rsidR="008130E2" w:rsidRDefault="008130E2" w:rsidP="00BB6413">
      <w:pPr>
        <w:ind w:firstLine="0"/>
        <w:jc w:val="both"/>
      </w:pPr>
    </w:p>
    <w:p w:rsidR="008130E2" w:rsidRDefault="008130E2" w:rsidP="00BB6413">
      <w:pPr>
        <w:ind w:firstLine="0"/>
        <w:jc w:val="both"/>
        <w:rPr>
          <w:b/>
        </w:rPr>
      </w:pPr>
    </w:p>
    <w:p w:rsidR="007E1F9D" w:rsidRDefault="008130E2" w:rsidP="00BB6413">
      <w:pPr>
        <w:ind w:firstLine="0"/>
        <w:jc w:val="both"/>
        <w:rPr>
          <w:b/>
        </w:rPr>
      </w:pPr>
      <w:r>
        <w:rPr>
          <w:b/>
        </w:rPr>
        <w:lastRenderedPageBreak/>
        <w:t xml:space="preserve">9. </w:t>
      </w:r>
      <w:r w:rsidR="00880A5B" w:rsidRPr="00880A5B">
        <w:rPr>
          <w:b/>
        </w:rPr>
        <w:t>References:</w:t>
      </w:r>
    </w:p>
    <w:p w:rsidR="002E617F" w:rsidRPr="00BD6764" w:rsidRDefault="002E617F" w:rsidP="002E617F">
      <w:pPr>
        <w:spacing w:before="100" w:beforeAutospacing="1" w:after="100" w:afterAutospacing="1" w:line="240" w:lineRule="auto"/>
        <w:ind w:left="567" w:hanging="567"/>
        <w:rPr>
          <w:rFonts w:eastAsia="Times New Roman" w:cstheme="minorHAnsi"/>
          <w:kern w:val="0"/>
          <w:lang w:eastAsia="en-US"/>
        </w:rPr>
      </w:pPr>
      <w:r w:rsidRPr="00BD6764">
        <w:rPr>
          <w:rFonts w:eastAsia="Times New Roman" w:cstheme="minorHAnsi"/>
          <w:kern w:val="0"/>
          <w:lang w:eastAsia="en-US"/>
        </w:rPr>
        <w:t>[</w:t>
      </w:r>
      <w:proofErr w:type="gramStart"/>
      <w:r w:rsidRPr="00BD6764">
        <w:rPr>
          <w:rFonts w:eastAsia="Times New Roman" w:cstheme="minorHAnsi"/>
          <w:kern w:val="0"/>
          <w:lang w:eastAsia="en-US"/>
        </w:rPr>
        <w:t>1]</w:t>
      </w:r>
      <w:proofErr w:type="spellStart"/>
      <w:r w:rsidRPr="00BD6764">
        <w:rPr>
          <w:rFonts w:eastAsia="Times New Roman" w:cstheme="minorHAnsi"/>
          <w:kern w:val="0"/>
          <w:lang w:eastAsia="en-US"/>
        </w:rPr>
        <w:t>Frankenfield</w:t>
      </w:r>
      <w:proofErr w:type="spellEnd"/>
      <w:proofErr w:type="gramEnd"/>
      <w:r w:rsidRPr="00BD6764">
        <w:rPr>
          <w:rFonts w:eastAsia="Times New Roman" w:cstheme="minorHAnsi"/>
          <w:kern w:val="0"/>
          <w:lang w:eastAsia="en-US"/>
        </w:rPr>
        <w:t xml:space="preserve">, J. (2022) </w:t>
      </w:r>
      <w:r w:rsidRPr="00BD6764">
        <w:rPr>
          <w:rFonts w:eastAsia="Times New Roman" w:cstheme="minorHAnsi"/>
          <w:i/>
          <w:iCs/>
          <w:kern w:val="0"/>
          <w:lang w:eastAsia="en-US"/>
        </w:rPr>
        <w:t>Artificial Intelligence: What it is and how it is used</w:t>
      </w:r>
      <w:r w:rsidRPr="00BD6764">
        <w:rPr>
          <w:rFonts w:eastAsia="Times New Roman" w:cstheme="minorHAnsi"/>
          <w:kern w:val="0"/>
          <w:lang w:eastAsia="en-US"/>
        </w:rPr>
        <w:t xml:space="preserve">, </w:t>
      </w:r>
      <w:r w:rsidRPr="00BD6764">
        <w:rPr>
          <w:rFonts w:eastAsia="Times New Roman" w:cstheme="minorHAnsi"/>
          <w:i/>
          <w:iCs/>
          <w:kern w:val="0"/>
          <w:lang w:eastAsia="en-US"/>
        </w:rPr>
        <w:t>Investopedia</w:t>
      </w:r>
      <w:r w:rsidRPr="00BD6764">
        <w:rPr>
          <w:rFonts w:eastAsia="Times New Roman" w:cstheme="minorHAnsi"/>
          <w:kern w:val="0"/>
          <w:lang w:eastAsia="en-US"/>
        </w:rPr>
        <w:t xml:space="preserve">. Investopedia. Available at: https://www.investopedia.com/terms/a/artificial-intelligence-ai.asp (Accessed: January 12, 2023). </w:t>
      </w:r>
    </w:p>
    <w:p w:rsidR="002E617F" w:rsidRPr="00BD6764" w:rsidRDefault="002E617F" w:rsidP="008130E2">
      <w:pPr>
        <w:spacing w:before="100" w:beforeAutospacing="1" w:after="100" w:afterAutospacing="1" w:line="240" w:lineRule="auto"/>
        <w:ind w:left="567" w:hanging="567"/>
        <w:rPr>
          <w:rFonts w:eastAsia="Times New Roman" w:cstheme="minorHAnsi"/>
          <w:kern w:val="0"/>
          <w:lang w:eastAsia="en-US"/>
        </w:rPr>
      </w:pPr>
      <w:r w:rsidRPr="00BD6764">
        <w:rPr>
          <w:rFonts w:eastAsia="Times New Roman" w:cstheme="minorHAnsi"/>
          <w:kern w:val="0"/>
          <w:lang w:eastAsia="en-US"/>
        </w:rPr>
        <w:t>[</w:t>
      </w:r>
      <w:proofErr w:type="gramStart"/>
      <w:r w:rsidRPr="00BD6764">
        <w:rPr>
          <w:rFonts w:eastAsia="Times New Roman" w:cstheme="minorHAnsi"/>
          <w:kern w:val="0"/>
          <w:lang w:eastAsia="en-US"/>
        </w:rPr>
        <w:t>2]Selig</w:t>
      </w:r>
      <w:proofErr w:type="gramEnd"/>
      <w:r w:rsidRPr="00BD6764">
        <w:rPr>
          <w:rFonts w:eastAsia="Times New Roman" w:cstheme="minorHAnsi"/>
          <w:kern w:val="0"/>
          <w:lang w:eastAsia="en-US"/>
        </w:rPr>
        <w:t xml:space="preserve">, J. (2022) </w:t>
      </w:r>
      <w:r w:rsidRPr="00BD6764">
        <w:rPr>
          <w:rFonts w:eastAsia="Times New Roman" w:cstheme="minorHAnsi"/>
          <w:i/>
          <w:iCs/>
          <w:kern w:val="0"/>
          <w:lang w:eastAsia="en-US"/>
        </w:rPr>
        <w:t>What is machine learning? A definition.</w:t>
      </w:r>
      <w:r w:rsidRPr="00BD6764">
        <w:rPr>
          <w:rFonts w:eastAsia="Times New Roman" w:cstheme="minorHAnsi"/>
          <w:kern w:val="0"/>
          <w:lang w:eastAsia="en-US"/>
        </w:rPr>
        <w:t xml:space="preserve">, </w:t>
      </w:r>
      <w:r w:rsidRPr="00BD6764">
        <w:rPr>
          <w:rFonts w:eastAsia="Times New Roman" w:cstheme="minorHAnsi"/>
          <w:i/>
          <w:iCs/>
          <w:kern w:val="0"/>
          <w:lang w:eastAsia="en-US"/>
        </w:rPr>
        <w:t>expert.ai</w:t>
      </w:r>
      <w:r w:rsidRPr="00BD6764">
        <w:rPr>
          <w:rFonts w:eastAsia="Times New Roman" w:cstheme="minorHAnsi"/>
          <w:kern w:val="0"/>
          <w:lang w:eastAsia="en-US"/>
        </w:rPr>
        <w:t xml:space="preserve">. Available at: https://www.expert.ai/blog/machine-learning-definition/ (Accessed: January 12, 2023). </w:t>
      </w:r>
    </w:p>
    <w:p w:rsidR="00880A5B" w:rsidRPr="00BD6764" w:rsidRDefault="00F62199" w:rsidP="00BB6413">
      <w:pPr>
        <w:ind w:firstLine="0"/>
        <w:jc w:val="both"/>
        <w:rPr>
          <w:rFonts w:cstheme="minorHAnsi"/>
          <w:color w:val="222222"/>
          <w:shd w:val="clear" w:color="auto" w:fill="FFFFFF"/>
        </w:rPr>
      </w:pPr>
      <w:r w:rsidRPr="00BD6764">
        <w:rPr>
          <w:rFonts w:cstheme="minorHAnsi"/>
          <w:color w:val="222222"/>
          <w:shd w:val="clear" w:color="auto" w:fill="FFFFFF"/>
        </w:rPr>
        <w:t xml:space="preserve"> </w:t>
      </w:r>
      <w:r w:rsidR="00880A5B" w:rsidRPr="00BD6764">
        <w:rPr>
          <w:rFonts w:cstheme="minorHAnsi"/>
          <w:color w:val="222222"/>
          <w:shd w:val="clear" w:color="auto" w:fill="FFFFFF"/>
        </w:rPr>
        <w:t>[</w:t>
      </w:r>
      <w:proofErr w:type="gramStart"/>
      <w:r w:rsidR="002E617F" w:rsidRPr="00BD6764">
        <w:rPr>
          <w:rFonts w:cstheme="minorHAnsi"/>
          <w:color w:val="222222"/>
          <w:shd w:val="clear" w:color="auto" w:fill="FFFFFF"/>
        </w:rPr>
        <w:t>3</w:t>
      </w:r>
      <w:r w:rsidR="00880A5B" w:rsidRPr="00BD6764">
        <w:rPr>
          <w:rFonts w:cstheme="minorHAnsi"/>
          <w:color w:val="222222"/>
          <w:shd w:val="clear" w:color="auto" w:fill="FFFFFF"/>
        </w:rPr>
        <w:t>]Al</w:t>
      </w:r>
      <w:proofErr w:type="gramEnd"/>
      <w:r w:rsidR="00880A5B" w:rsidRPr="00BD6764">
        <w:rPr>
          <w:rFonts w:cstheme="minorHAnsi"/>
          <w:color w:val="222222"/>
          <w:shd w:val="clear" w:color="auto" w:fill="FFFFFF"/>
        </w:rPr>
        <w:t xml:space="preserve"> </w:t>
      </w:r>
      <w:proofErr w:type="spellStart"/>
      <w:r w:rsidR="00880A5B" w:rsidRPr="00BD6764">
        <w:rPr>
          <w:rFonts w:cstheme="minorHAnsi"/>
          <w:color w:val="222222"/>
          <w:shd w:val="clear" w:color="auto" w:fill="FFFFFF"/>
        </w:rPr>
        <w:t>Farid</w:t>
      </w:r>
      <w:proofErr w:type="spellEnd"/>
      <w:r w:rsidR="00880A5B" w:rsidRPr="00BD6764">
        <w:rPr>
          <w:rFonts w:cstheme="minorHAnsi"/>
          <w:color w:val="222222"/>
          <w:shd w:val="clear" w:color="auto" w:fill="FFFFFF"/>
        </w:rPr>
        <w:t xml:space="preserve">, F., </w:t>
      </w:r>
      <w:proofErr w:type="spellStart"/>
      <w:r w:rsidR="00880A5B" w:rsidRPr="00BD6764">
        <w:rPr>
          <w:rFonts w:cstheme="minorHAnsi"/>
          <w:color w:val="222222"/>
          <w:shd w:val="clear" w:color="auto" w:fill="FFFFFF"/>
        </w:rPr>
        <w:t>Hashim</w:t>
      </w:r>
      <w:proofErr w:type="spellEnd"/>
      <w:r w:rsidR="00880A5B" w:rsidRPr="00BD6764">
        <w:rPr>
          <w:rFonts w:cstheme="minorHAnsi"/>
          <w:color w:val="222222"/>
          <w:shd w:val="clear" w:color="auto" w:fill="FFFFFF"/>
        </w:rPr>
        <w:t xml:space="preserve">, N., Abdullah, J., </w:t>
      </w:r>
      <w:proofErr w:type="spellStart"/>
      <w:r w:rsidR="00880A5B" w:rsidRPr="00BD6764">
        <w:rPr>
          <w:rFonts w:cstheme="minorHAnsi"/>
          <w:color w:val="222222"/>
          <w:shd w:val="clear" w:color="auto" w:fill="FFFFFF"/>
        </w:rPr>
        <w:t>Bhuiyan</w:t>
      </w:r>
      <w:proofErr w:type="spellEnd"/>
      <w:r w:rsidR="00880A5B" w:rsidRPr="00BD6764">
        <w:rPr>
          <w:rFonts w:cstheme="minorHAnsi"/>
          <w:color w:val="222222"/>
          <w:shd w:val="clear" w:color="auto" w:fill="FFFFFF"/>
        </w:rPr>
        <w:t xml:space="preserve">, M. R., </w:t>
      </w:r>
      <w:proofErr w:type="spellStart"/>
      <w:r w:rsidR="00880A5B" w:rsidRPr="00BD6764">
        <w:rPr>
          <w:rFonts w:cstheme="minorHAnsi"/>
          <w:color w:val="222222"/>
          <w:shd w:val="clear" w:color="auto" w:fill="FFFFFF"/>
        </w:rPr>
        <w:t>Shahida</w:t>
      </w:r>
      <w:proofErr w:type="spellEnd"/>
      <w:r w:rsidR="00880A5B" w:rsidRPr="00BD6764">
        <w:rPr>
          <w:rFonts w:cstheme="minorHAnsi"/>
          <w:color w:val="222222"/>
          <w:shd w:val="clear" w:color="auto" w:fill="FFFFFF"/>
        </w:rPr>
        <w:t xml:space="preserve"> </w:t>
      </w:r>
      <w:proofErr w:type="spellStart"/>
      <w:r w:rsidR="00880A5B" w:rsidRPr="00BD6764">
        <w:rPr>
          <w:rFonts w:cstheme="minorHAnsi"/>
          <w:color w:val="222222"/>
          <w:shd w:val="clear" w:color="auto" w:fill="FFFFFF"/>
        </w:rPr>
        <w:t>Mohd</w:t>
      </w:r>
      <w:proofErr w:type="spellEnd"/>
      <w:r w:rsidR="00880A5B" w:rsidRPr="00BD6764">
        <w:rPr>
          <w:rFonts w:cstheme="minorHAnsi"/>
          <w:color w:val="222222"/>
          <w:shd w:val="clear" w:color="auto" w:fill="FFFFFF"/>
        </w:rPr>
        <w:t xml:space="preserve"> Isa, W. N., Uddin, J., ... &amp; </w:t>
      </w:r>
      <w:proofErr w:type="spellStart"/>
      <w:r w:rsidR="00880A5B" w:rsidRPr="00BD6764">
        <w:rPr>
          <w:rFonts w:cstheme="minorHAnsi"/>
          <w:color w:val="222222"/>
          <w:shd w:val="clear" w:color="auto" w:fill="FFFFFF"/>
        </w:rPr>
        <w:t>Husen</w:t>
      </w:r>
      <w:proofErr w:type="spellEnd"/>
      <w:r w:rsidR="00880A5B" w:rsidRPr="00BD6764">
        <w:rPr>
          <w:rFonts w:cstheme="minorHAnsi"/>
          <w:color w:val="222222"/>
          <w:shd w:val="clear" w:color="auto" w:fill="FFFFFF"/>
        </w:rPr>
        <w:t>, M. N. (2022). A Structured and Methodological Review on Vision-Based Hand Gesture Recognition System. </w:t>
      </w:r>
      <w:r w:rsidR="00880A5B" w:rsidRPr="00BD6764">
        <w:rPr>
          <w:rFonts w:cstheme="minorHAnsi"/>
          <w:i/>
          <w:iCs/>
          <w:color w:val="222222"/>
          <w:shd w:val="clear" w:color="auto" w:fill="FFFFFF"/>
        </w:rPr>
        <w:t>Journal of Imaging</w:t>
      </w:r>
      <w:r w:rsidR="00880A5B" w:rsidRPr="00BD6764">
        <w:rPr>
          <w:rFonts w:cstheme="minorHAnsi"/>
          <w:color w:val="222222"/>
          <w:shd w:val="clear" w:color="auto" w:fill="FFFFFF"/>
        </w:rPr>
        <w:t>, </w:t>
      </w:r>
      <w:r w:rsidR="00880A5B" w:rsidRPr="00BD6764">
        <w:rPr>
          <w:rFonts w:cstheme="minorHAnsi"/>
          <w:i/>
          <w:iCs/>
          <w:color w:val="222222"/>
          <w:shd w:val="clear" w:color="auto" w:fill="FFFFFF"/>
        </w:rPr>
        <w:t>8</w:t>
      </w:r>
      <w:r w:rsidR="00880A5B" w:rsidRPr="00BD6764">
        <w:rPr>
          <w:rFonts w:cstheme="minorHAnsi"/>
          <w:color w:val="222222"/>
          <w:shd w:val="clear" w:color="auto" w:fill="FFFFFF"/>
        </w:rPr>
        <w:t>(6), 153.</w:t>
      </w:r>
    </w:p>
    <w:p w:rsidR="00F62199" w:rsidRPr="00BD6764" w:rsidRDefault="00F62199" w:rsidP="00F62199">
      <w:pPr>
        <w:ind w:firstLine="0"/>
        <w:jc w:val="both"/>
        <w:rPr>
          <w:rFonts w:cstheme="minorHAnsi"/>
          <w:color w:val="222222"/>
          <w:shd w:val="clear" w:color="auto" w:fill="FFFFFF"/>
        </w:rPr>
      </w:pPr>
      <w:r w:rsidRPr="00BD6764">
        <w:rPr>
          <w:rFonts w:cstheme="minorHAnsi"/>
        </w:rPr>
        <w:t>[</w:t>
      </w:r>
      <w:proofErr w:type="gramStart"/>
      <w:r w:rsidR="002E617F" w:rsidRPr="00BD6764">
        <w:rPr>
          <w:rFonts w:cstheme="minorHAnsi"/>
        </w:rPr>
        <w:t>4</w:t>
      </w:r>
      <w:r w:rsidRPr="00BD6764">
        <w:rPr>
          <w:rFonts w:cstheme="minorHAnsi"/>
        </w:rPr>
        <w:t>]</w:t>
      </w:r>
      <w:proofErr w:type="spellStart"/>
      <w:r w:rsidRPr="00BD6764">
        <w:rPr>
          <w:rFonts w:cstheme="minorHAnsi"/>
          <w:color w:val="222222"/>
          <w:shd w:val="clear" w:color="auto" w:fill="FFFFFF"/>
        </w:rPr>
        <w:t>Sahoo</w:t>
      </w:r>
      <w:proofErr w:type="spellEnd"/>
      <w:proofErr w:type="gramEnd"/>
      <w:r w:rsidRPr="00BD6764">
        <w:rPr>
          <w:rFonts w:cstheme="minorHAnsi"/>
          <w:color w:val="222222"/>
          <w:shd w:val="clear" w:color="auto" w:fill="FFFFFF"/>
        </w:rPr>
        <w:t xml:space="preserve">, J. P., Prakash, A. J., </w:t>
      </w:r>
      <w:proofErr w:type="spellStart"/>
      <w:r w:rsidRPr="00BD6764">
        <w:rPr>
          <w:rFonts w:cstheme="minorHAnsi"/>
          <w:color w:val="222222"/>
          <w:shd w:val="clear" w:color="auto" w:fill="FFFFFF"/>
        </w:rPr>
        <w:t>Pławiak</w:t>
      </w:r>
      <w:proofErr w:type="spellEnd"/>
      <w:r w:rsidRPr="00BD6764">
        <w:rPr>
          <w:rFonts w:cstheme="minorHAnsi"/>
          <w:color w:val="222222"/>
          <w:shd w:val="clear" w:color="auto" w:fill="FFFFFF"/>
        </w:rPr>
        <w:t xml:space="preserve">, P., &amp; </w:t>
      </w:r>
      <w:proofErr w:type="spellStart"/>
      <w:r w:rsidRPr="00BD6764">
        <w:rPr>
          <w:rFonts w:cstheme="minorHAnsi"/>
          <w:color w:val="222222"/>
          <w:shd w:val="clear" w:color="auto" w:fill="FFFFFF"/>
        </w:rPr>
        <w:t>Samantray</w:t>
      </w:r>
      <w:proofErr w:type="spellEnd"/>
      <w:r w:rsidRPr="00BD6764">
        <w:rPr>
          <w:rFonts w:cstheme="minorHAnsi"/>
          <w:color w:val="222222"/>
          <w:shd w:val="clear" w:color="auto" w:fill="FFFFFF"/>
        </w:rPr>
        <w:t>, S. (2022). Real-Time Hand Gesture Recognition Using Fine-Tuned Convolutional Neural Network. </w:t>
      </w:r>
      <w:r w:rsidRPr="00BD6764">
        <w:rPr>
          <w:rFonts w:cstheme="minorHAnsi"/>
          <w:i/>
          <w:iCs/>
          <w:color w:val="222222"/>
          <w:shd w:val="clear" w:color="auto" w:fill="FFFFFF"/>
        </w:rPr>
        <w:t>Sensors</w:t>
      </w:r>
      <w:r w:rsidRPr="00BD6764">
        <w:rPr>
          <w:rFonts w:cstheme="minorHAnsi"/>
          <w:color w:val="222222"/>
          <w:shd w:val="clear" w:color="auto" w:fill="FFFFFF"/>
        </w:rPr>
        <w:t>, </w:t>
      </w:r>
      <w:r w:rsidRPr="00BD6764">
        <w:rPr>
          <w:rFonts w:cstheme="minorHAnsi"/>
          <w:i/>
          <w:iCs/>
          <w:color w:val="222222"/>
          <w:shd w:val="clear" w:color="auto" w:fill="FFFFFF"/>
        </w:rPr>
        <w:t>22</w:t>
      </w:r>
      <w:r w:rsidRPr="00BD6764">
        <w:rPr>
          <w:rFonts w:cstheme="minorHAnsi"/>
          <w:color w:val="222222"/>
          <w:shd w:val="clear" w:color="auto" w:fill="FFFFFF"/>
        </w:rPr>
        <w:t>(3), 706.</w:t>
      </w:r>
    </w:p>
    <w:p w:rsidR="002E617F" w:rsidRPr="00BD6764" w:rsidRDefault="002E617F" w:rsidP="002E617F">
      <w:pPr>
        <w:spacing w:before="100" w:beforeAutospacing="1" w:after="100" w:afterAutospacing="1" w:line="240" w:lineRule="auto"/>
        <w:ind w:firstLine="0"/>
        <w:rPr>
          <w:rFonts w:eastAsia="Times New Roman" w:cstheme="minorHAnsi"/>
          <w:kern w:val="0"/>
          <w:lang w:eastAsia="en-US"/>
        </w:rPr>
      </w:pPr>
      <w:r w:rsidRPr="00BD6764">
        <w:rPr>
          <w:rFonts w:eastAsia="Times New Roman" w:cstheme="minorHAnsi"/>
          <w:kern w:val="0"/>
          <w:lang w:eastAsia="en-US"/>
        </w:rPr>
        <w:t>[</w:t>
      </w:r>
      <w:proofErr w:type="gramStart"/>
      <w:r w:rsidRPr="00BD6764">
        <w:rPr>
          <w:rFonts w:eastAsia="Times New Roman" w:cstheme="minorHAnsi"/>
          <w:kern w:val="0"/>
          <w:lang w:eastAsia="en-US"/>
        </w:rPr>
        <w:t>5]B</w:t>
      </w:r>
      <w:proofErr w:type="gramEnd"/>
      <w:r w:rsidRPr="00BD6764">
        <w:rPr>
          <w:rFonts w:eastAsia="Times New Roman" w:cstheme="minorHAnsi"/>
          <w:kern w:val="0"/>
          <w:lang w:eastAsia="en-US"/>
        </w:rPr>
        <w:t xml:space="preserve">, H.N. (2020) </w:t>
      </w:r>
      <w:r w:rsidRPr="00BD6764">
        <w:rPr>
          <w:rFonts w:eastAsia="Times New Roman" w:cstheme="minorHAnsi"/>
          <w:i/>
          <w:iCs/>
          <w:kern w:val="0"/>
          <w:lang w:eastAsia="en-US"/>
        </w:rPr>
        <w:t>Confusion matrix, accuracy, precision, recall, F1 score</w:t>
      </w:r>
      <w:r w:rsidRPr="00BD6764">
        <w:rPr>
          <w:rFonts w:eastAsia="Times New Roman" w:cstheme="minorHAnsi"/>
          <w:kern w:val="0"/>
          <w:lang w:eastAsia="en-US"/>
        </w:rPr>
        <w:t xml:space="preserve">, </w:t>
      </w:r>
      <w:r w:rsidRPr="00BD6764">
        <w:rPr>
          <w:rFonts w:eastAsia="Times New Roman" w:cstheme="minorHAnsi"/>
          <w:i/>
          <w:iCs/>
          <w:kern w:val="0"/>
          <w:lang w:eastAsia="en-US"/>
        </w:rPr>
        <w:t>Medium</w:t>
      </w:r>
      <w:r w:rsidRPr="00BD6764">
        <w:rPr>
          <w:rFonts w:eastAsia="Times New Roman" w:cstheme="minorHAnsi"/>
          <w:kern w:val="0"/>
          <w:lang w:eastAsia="en-US"/>
        </w:rPr>
        <w:t xml:space="preserve">. Analytics </w:t>
      </w:r>
      <w:proofErr w:type="spellStart"/>
      <w:r w:rsidRPr="00BD6764">
        <w:rPr>
          <w:rFonts w:eastAsia="Times New Roman" w:cstheme="minorHAnsi"/>
          <w:kern w:val="0"/>
          <w:lang w:eastAsia="en-US"/>
        </w:rPr>
        <w:t>Vidhya</w:t>
      </w:r>
      <w:proofErr w:type="spellEnd"/>
      <w:r w:rsidRPr="00BD6764">
        <w:rPr>
          <w:rFonts w:eastAsia="Times New Roman" w:cstheme="minorHAnsi"/>
          <w:kern w:val="0"/>
          <w:lang w:eastAsia="en-US"/>
        </w:rPr>
        <w:t xml:space="preserve">. Available at: https://medium.com/analytics-vidhya/confusion-matrix-accuracy-precision-recall-f1-score-ade299cf63cd (Accessed: January 12, 2023). </w:t>
      </w:r>
    </w:p>
    <w:p w:rsidR="00131A3E" w:rsidRPr="00BD6764" w:rsidRDefault="00131A3E" w:rsidP="00BD6764">
      <w:pPr>
        <w:spacing w:before="100" w:beforeAutospacing="1" w:after="100" w:afterAutospacing="1" w:line="240" w:lineRule="auto"/>
        <w:ind w:left="567" w:hanging="567"/>
        <w:rPr>
          <w:rFonts w:eastAsia="Times New Roman" w:cstheme="minorHAnsi"/>
          <w:kern w:val="0"/>
          <w:lang w:eastAsia="en-US"/>
        </w:rPr>
      </w:pPr>
      <w:r w:rsidRPr="00BD6764">
        <w:rPr>
          <w:rFonts w:eastAsia="Times New Roman" w:cstheme="minorHAnsi"/>
          <w:i/>
          <w:iCs/>
          <w:kern w:val="0"/>
          <w:lang w:eastAsia="en-US"/>
        </w:rPr>
        <w:t>[6] Gesture definition &amp; meaning</w:t>
      </w:r>
      <w:r w:rsidRPr="00BD6764">
        <w:rPr>
          <w:rFonts w:eastAsia="Times New Roman" w:cstheme="minorHAnsi"/>
          <w:kern w:val="0"/>
          <w:lang w:eastAsia="en-US"/>
        </w:rPr>
        <w:t xml:space="preserve"> (no date) </w:t>
      </w:r>
      <w:r w:rsidRPr="00BD6764">
        <w:rPr>
          <w:rFonts w:eastAsia="Times New Roman" w:cstheme="minorHAnsi"/>
          <w:i/>
          <w:iCs/>
          <w:kern w:val="0"/>
          <w:lang w:eastAsia="en-US"/>
        </w:rPr>
        <w:t>Dictionary.com</w:t>
      </w:r>
      <w:r w:rsidRPr="00BD6764">
        <w:rPr>
          <w:rFonts w:eastAsia="Times New Roman" w:cstheme="minorHAnsi"/>
          <w:kern w:val="0"/>
          <w:lang w:eastAsia="en-US"/>
        </w:rPr>
        <w:t xml:space="preserve">. Dictionary.com. Available at: https://www.dictionary.com/browse/gesture#:~:text=A%20gesture%20is%20a%20movement,to%20say%20hello%20to%20someone. (Accessed: January 12, 2023). </w:t>
      </w:r>
    </w:p>
    <w:p w:rsidR="00131A3E" w:rsidRPr="00BD6764" w:rsidRDefault="00131A3E" w:rsidP="00131A3E">
      <w:pPr>
        <w:spacing w:before="100" w:beforeAutospacing="1" w:after="100" w:afterAutospacing="1" w:line="240" w:lineRule="auto"/>
        <w:ind w:left="567" w:hanging="567"/>
        <w:rPr>
          <w:rFonts w:eastAsia="Times New Roman" w:cstheme="minorHAnsi"/>
          <w:kern w:val="0"/>
          <w:lang w:eastAsia="en-US"/>
        </w:rPr>
      </w:pPr>
      <w:r w:rsidRPr="00BD6764">
        <w:rPr>
          <w:rFonts w:eastAsia="Times New Roman" w:cstheme="minorHAnsi"/>
          <w:i/>
          <w:iCs/>
          <w:kern w:val="0"/>
          <w:lang w:eastAsia="en-US"/>
        </w:rPr>
        <w:t>[7] What is sign language?</w:t>
      </w:r>
      <w:r w:rsidRPr="00BD6764">
        <w:rPr>
          <w:rFonts w:eastAsia="Times New Roman" w:cstheme="minorHAnsi"/>
          <w:kern w:val="0"/>
          <w:lang w:eastAsia="en-US"/>
        </w:rPr>
        <w:t xml:space="preserve"> (no date) </w:t>
      </w:r>
      <w:r w:rsidRPr="00BD6764">
        <w:rPr>
          <w:rFonts w:eastAsia="Times New Roman" w:cstheme="minorHAnsi"/>
          <w:i/>
          <w:iCs/>
          <w:kern w:val="0"/>
          <w:lang w:eastAsia="en-US"/>
        </w:rPr>
        <w:t xml:space="preserve">What is sign language? | </w:t>
      </w:r>
      <w:proofErr w:type="spellStart"/>
      <w:r w:rsidRPr="00BD6764">
        <w:rPr>
          <w:rFonts w:eastAsia="Times New Roman" w:cstheme="minorHAnsi"/>
          <w:i/>
          <w:iCs/>
          <w:kern w:val="0"/>
          <w:lang w:eastAsia="en-US"/>
        </w:rPr>
        <w:t>AccessComputing</w:t>
      </w:r>
      <w:proofErr w:type="spellEnd"/>
      <w:r w:rsidRPr="00BD6764">
        <w:rPr>
          <w:rFonts w:eastAsia="Times New Roman" w:cstheme="minorHAnsi"/>
          <w:kern w:val="0"/>
          <w:lang w:eastAsia="en-US"/>
        </w:rPr>
        <w:t xml:space="preserve">. Available at: https://www.washington.edu/accesscomputing/what-sign-language#:~:text=Sign%20language%20is%20manual%20communication,gesture%20is%20called%20a%20sign (Accessed: January 12, 2023). </w:t>
      </w:r>
    </w:p>
    <w:p w:rsidR="008130E2" w:rsidRPr="00BD6764" w:rsidRDefault="008130E2" w:rsidP="008130E2">
      <w:pPr>
        <w:spacing w:before="100" w:beforeAutospacing="1" w:after="100" w:afterAutospacing="1" w:line="240" w:lineRule="auto"/>
        <w:ind w:left="567" w:hanging="567"/>
        <w:rPr>
          <w:rFonts w:eastAsia="Times New Roman" w:cstheme="minorHAnsi"/>
          <w:kern w:val="0"/>
          <w:lang w:eastAsia="en-US"/>
        </w:rPr>
      </w:pPr>
      <w:r w:rsidRPr="00BD6764">
        <w:rPr>
          <w:rFonts w:eastAsia="Times New Roman" w:cstheme="minorHAnsi"/>
          <w:i/>
          <w:iCs/>
          <w:kern w:val="0"/>
          <w:lang w:eastAsia="en-US"/>
        </w:rPr>
        <w:t>[</w:t>
      </w:r>
      <w:proofErr w:type="gramStart"/>
      <w:r w:rsidRPr="00BD6764">
        <w:rPr>
          <w:rFonts w:eastAsia="Times New Roman" w:cstheme="minorHAnsi"/>
          <w:i/>
          <w:iCs/>
          <w:kern w:val="0"/>
          <w:lang w:eastAsia="en-US"/>
        </w:rPr>
        <w:t>8]Gesture</w:t>
      </w:r>
      <w:proofErr w:type="gramEnd"/>
      <w:r w:rsidRPr="00BD6764">
        <w:rPr>
          <w:rFonts w:eastAsia="Times New Roman" w:cstheme="minorHAnsi"/>
          <w:i/>
          <w:iCs/>
          <w:kern w:val="0"/>
          <w:lang w:eastAsia="en-US"/>
        </w:rPr>
        <w:t xml:space="preserve"> recognition guide for web  |  </w:t>
      </w:r>
      <w:proofErr w:type="spellStart"/>
      <w:r w:rsidRPr="00BD6764">
        <w:rPr>
          <w:rFonts w:eastAsia="Times New Roman" w:cstheme="minorHAnsi"/>
          <w:i/>
          <w:iCs/>
          <w:kern w:val="0"/>
          <w:lang w:eastAsia="en-US"/>
        </w:rPr>
        <w:t>mediapipe</w:t>
      </w:r>
      <w:proofErr w:type="spellEnd"/>
      <w:r w:rsidRPr="00BD6764">
        <w:rPr>
          <w:rFonts w:eastAsia="Times New Roman" w:cstheme="minorHAnsi"/>
          <w:i/>
          <w:iCs/>
          <w:kern w:val="0"/>
          <w:lang w:eastAsia="en-US"/>
        </w:rPr>
        <w:t xml:space="preserve">  |  google developers</w:t>
      </w:r>
      <w:r w:rsidRPr="00BD6764">
        <w:rPr>
          <w:rFonts w:eastAsia="Times New Roman" w:cstheme="minorHAnsi"/>
          <w:kern w:val="0"/>
          <w:lang w:eastAsia="en-US"/>
        </w:rPr>
        <w:t xml:space="preserve"> (no date) </w:t>
      </w:r>
      <w:r w:rsidRPr="00BD6764">
        <w:rPr>
          <w:rFonts w:eastAsia="Times New Roman" w:cstheme="minorHAnsi"/>
          <w:i/>
          <w:iCs/>
          <w:kern w:val="0"/>
          <w:lang w:eastAsia="en-US"/>
        </w:rPr>
        <w:t>Google</w:t>
      </w:r>
      <w:r w:rsidRPr="00BD6764">
        <w:rPr>
          <w:rFonts w:eastAsia="Times New Roman" w:cstheme="minorHAnsi"/>
          <w:kern w:val="0"/>
          <w:lang w:eastAsia="en-US"/>
        </w:rPr>
        <w:t xml:space="preserve">. Google. Available at: https://developers.google.com/mediapipe/solutions/vision/gesture_recognizer/web_js#:~:text=The%20recognized%20gesture%20categories%20of%20the%20detected%20hands.&amp;text=There%20are%2021%20hand%20landmarks,x%20%2C%20y%20and%20z%20coordinates. (Accessed: January 12, 2023). </w:t>
      </w:r>
    </w:p>
    <w:p w:rsidR="008130E2" w:rsidRPr="00BD6764" w:rsidRDefault="008130E2" w:rsidP="008130E2">
      <w:pPr>
        <w:spacing w:before="100" w:beforeAutospacing="1" w:after="100" w:afterAutospacing="1" w:line="240" w:lineRule="auto"/>
        <w:ind w:left="567" w:hanging="567"/>
        <w:rPr>
          <w:rFonts w:eastAsia="Times New Roman" w:cstheme="minorHAnsi"/>
          <w:kern w:val="0"/>
          <w:lang w:eastAsia="en-US"/>
        </w:rPr>
      </w:pPr>
      <w:r w:rsidRPr="00BD6764">
        <w:rPr>
          <w:rFonts w:eastAsia="Times New Roman" w:cstheme="minorHAnsi"/>
          <w:kern w:val="0"/>
          <w:lang w:eastAsia="en-US"/>
        </w:rPr>
        <w:t>[</w:t>
      </w:r>
      <w:proofErr w:type="gramStart"/>
      <w:r w:rsidRPr="00BD6764">
        <w:rPr>
          <w:rFonts w:eastAsia="Times New Roman" w:cstheme="minorHAnsi"/>
          <w:kern w:val="0"/>
          <w:lang w:eastAsia="en-US"/>
        </w:rPr>
        <w:t>9]says:,</w:t>
      </w:r>
      <w:proofErr w:type="gramEnd"/>
      <w:r w:rsidRPr="00BD6764">
        <w:rPr>
          <w:rFonts w:eastAsia="Times New Roman" w:cstheme="minorHAnsi"/>
          <w:kern w:val="0"/>
          <w:lang w:eastAsia="en-US"/>
        </w:rPr>
        <w:t xml:space="preserve"> K.L. (2022) </w:t>
      </w:r>
      <w:r w:rsidRPr="00BD6764">
        <w:rPr>
          <w:rFonts w:eastAsia="Times New Roman" w:cstheme="minorHAnsi"/>
          <w:i/>
          <w:iCs/>
          <w:kern w:val="0"/>
          <w:lang w:eastAsia="en-US"/>
        </w:rPr>
        <w:t>What is LSTM - introduction to long short term memory</w:t>
      </w:r>
      <w:r w:rsidRPr="00BD6764">
        <w:rPr>
          <w:rFonts w:eastAsia="Times New Roman" w:cstheme="minorHAnsi"/>
          <w:kern w:val="0"/>
          <w:lang w:eastAsia="en-US"/>
        </w:rPr>
        <w:t xml:space="preserve">, </w:t>
      </w:r>
      <w:proofErr w:type="spellStart"/>
      <w:r w:rsidRPr="00BD6764">
        <w:rPr>
          <w:rFonts w:eastAsia="Times New Roman" w:cstheme="minorHAnsi"/>
          <w:i/>
          <w:iCs/>
          <w:kern w:val="0"/>
          <w:lang w:eastAsia="en-US"/>
        </w:rPr>
        <w:t>Intellipaat</w:t>
      </w:r>
      <w:proofErr w:type="spellEnd"/>
      <w:r w:rsidRPr="00BD6764">
        <w:rPr>
          <w:rFonts w:eastAsia="Times New Roman" w:cstheme="minorHAnsi"/>
          <w:i/>
          <w:iCs/>
          <w:kern w:val="0"/>
          <w:lang w:eastAsia="en-US"/>
        </w:rPr>
        <w:t xml:space="preserve"> Blog</w:t>
      </w:r>
      <w:r w:rsidRPr="00BD6764">
        <w:rPr>
          <w:rFonts w:eastAsia="Times New Roman" w:cstheme="minorHAnsi"/>
          <w:kern w:val="0"/>
          <w:lang w:eastAsia="en-US"/>
        </w:rPr>
        <w:t xml:space="preserve">. Available at: https://intellipaat.com/blog/what-is-lstm/#:~:text='%20LSTM%20stands%20for%20long%20short,especially%20in%20sequence%20prediction%20problems. (Accessed: January 12, 2023). </w:t>
      </w:r>
    </w:p>
    <w:p w:rsidR="008130E2" w:rsidRPr="00131A3E" w:rsidRDefault="008130E2" w:rsidP="00131A3E">
      <w:pPr>
        <w:spacing w:before="100" w:beforeAutospacing="1" w:after="100" w:afterAutospacing="1" w:line="240" w:lineRule="auto"/>
        <w:ind w:left="567" w:hanging="567"/>
        <w:rPr>
          <w:rFonts w:ascii="Times New Roman" w:eastAsia="Times New Roman" w:hAnsi="Times New Roman" w:cs="Times New Roman"/>
          <w:kern w:val="0"/>
          <w:lang w:eastAsia="en-US"/>
        </w:rPr>
      </w:pPr>
    </w:p>
    <w:p w:rsidR="00131A3E" w:rsidRPr="002E617F" w:rsidRDefault="00131A3E" w:rsidP="002E617F">
      <w:pPr>
        <w:spacing w:before="100" w:beforeAutospacing="1" w:after="100" w:afterAutospacing="1" w:line="240" w:lineRule="auto"/>
        <w:ind w:firstLine="0"/>
        <w:rPr>
          <w:rFonts w:ascii="Times New Roman" w:eastAsia="Times New Roman" w:hAnsi="Times New Roman" w:cs="Times New Roman"/>
          <w:kern w:val="0"/>
          <w:lang w:eastAsia="en-US"/>
        </w:rPr>
      </w:pPr>
    </w:p>
    <w:p w:rsidR="00543CE3" w:rsidRPr="00543CE3" w:rsidRDefault="00543CE3" w:rsidP="002E617F">
      <w:pPr>
        <w:spacing w:before="100" w:beforeAutospacing="1" w:after="100" w:afterAutospacing="1" w:line="240" w:lineRule="auto"/>
        <w:ind w:firstLine="0"/>
        <w:rPr>
          <w:rFonts w:ascii="Times New Roman" w:eastAsia="Times New Roman" w:hAnsi="Times New Roman" w:cs="Times New Roman"/>
          <w:kern w:val="0"/>
          <w:lang w:eastAsia="en-US"/>
        </w:rPr>
      </w:pPr>
    </w:p>
    <w:p w:rsidR="00543CE3" w:rsidRDefault="00543CE3" w:rsidP="00F62199">
      <w:pPr>
        <w:ind w:firstLine="0"/>
        <w:jc w:val="both"/>
        <w:rPr>
          <w:rFonts w:ascii="Arial" w:hAnsi="Arial" w:cs="Arial"/>
          <w:color w:val="222222"/>
          <w:sz w:val="20"/>
          <w:szCs w:val="20"/>
          <w:shd w:val="clear" w:color="auto" w:fill="FFFFFF"/>
        </w:rPr>
      </w:pPr>
    </w:p>
    <w:p w:rsidR="00F62199" w:rsidRDefault="00F62199" w:rsidP="00BB6413">
      <w:pPr>
        <w:ind w:firstLine="0"/>
        <w:jc w:val="both"/>
      </w:pPr>
    </w:p>
    <w:p w:rsidR="004A5F26" w:rsidRPr="004A5F26" w:rsidRDefault="004A5F26" w:rsidP="00BB6413">
      <w:pPr>
        <w:ind w:firstLine="0"/>
        <w:jc w:val="both"/>
        <w:rPr>
          <w:rFonts w:ascii="Calibri" w:hAnsi="Calibri" w:cs="Calibri"/>
          <w:sz w:val="22"/>
          <w:szCs w:val="22"/>
        </w:rPr>
      </w:pPr>
    </w:p>
    <w:sectPr w:rsidR="004A5F26" w:rsidRPr="004A5F26">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1D4" w:rsidRDefault="00D941D4">
      <w:pPr>
        <w:spacing w:line="240" w:lineRule="auto"/>
      </w:pPr>
      <w:r>
        <w:separator/>
      </w:r>
    </w:p>
    <w:p w:rsidR="00D941D4" w:rsidRDefault="00D941D4"/>
  </w:endnote>
  <w:endnote w:type="continuationSeparator" w:id="0">
    <w:p w:rsidR="00D941D4" w:rsidRDefault="00D941D4">
      <w:pPr>
        <w:spacing w:line="240" w:lineRule="auto"/>
      </w:pPr>
      <w:r>
        <w:continuationSeparator/>
      </w:r>
    </w:p>
    <w:p w:rsidR="00D941D4" w:rsidRDefault="00D94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1D4" w:rsidRDefault="00D941D4">
      <w:pPr>
        <w:spacing w:line="240" w:lineRule="auto"/>
      </w:pPr>
      <w:r>
        <w:separator/>
      </w:r>
    </w:p>
    <w:p w:rsidR="00D941D4" w:rsidRDefault="00D941D4"/>
  </w:footnote>
  <w:footnote w:type="continuationSeparator" w:id="0">
    <w:p w:rsidR="00D941D4" w:rsidRDefault="00D941D4">
      <w:pPr>
        <w:spacing w:line="240" w:lineRule="auto"/>
      </w:pPr>
      <w:r>
        <w:continuationSeparator/>
      </w:r>
    </w:p>
    <w:p w:rsidR="00D941D4" w:rsidRDefault="00D941D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C7" w:rsidRDefault="00FE5DBE">
    <w:pPr>
      <w:pStyle w:val="Header"/>
    </w:pPr>
    <w:r>
      <w:rPr>
        <w:rStyle w:val="Strong"/>
      </w:rPr>
      <w:t>sign language recognition</w:t>
    </w:r>
    <w:r w:rsidR="00AB0BC7">
      <w:rPr>
        <w:rStyle w:val="Strong"/>
      </w:rPr>
      <w:ptab w:relativeTo="margin" w:alignment="right" w:leader="none"/>
    </w:r>
    <w:r w:rsidR="00AB0BC7">
      <w:rPr>
        <w:rStyle w:val="Strong"/>
      </w:rPr>
      <w:fldChar w:fldCharType="begin"/>
    </w:r>
    <w:r w:rsidR="00AB0BC7">
      <w:rPr>
        <w:rStyle w:val="Strong"/>
      </w:rPr>
      <w:instrText xml:space="preserve"> PAGE   \* MERGEFORMAT </w:instrText>
    </w:r>
    <w:r w:rsidR="00AB0BC7">
      <w:rPr>
        <w:rStyle w:val="Strong"/>
      </w:rPr>
      <w:fldChar w:fldCharType="separate"/>
    </w:r>
    <w:r w:rsidR="00BB0E50">
      <w:rPr>
        <w:rStyle w:val="Strong"/>
        <w:noProof/>
      </w:rPr>
      <w:t>18</w:t>
    </w:r>
    <w:r w:rsidR="00AB0BC7">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C7" w:rsidRDefault="00AB0BC7" w:rsidP="00803812">
    <w:pPr>
      <w:pStyle w:val="Header"/>
      <w:jc w:val="right"/>
      <w:rPr>
        <w:rStyle w:val="Strong"/>
      </w:rPr>
    </w:pPr>
    <w:r>
      <w:rPr>
        <w:rStyle w:val="Strong"/>
      </w:rPr>
      <w:t xml:space="preserve">                                       Sign language recognition app report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A73A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618CD"/>
    <w:multiLevelType w:val="hybridMultilevel"/>
    <w:tmpl w:val="D65AD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8B526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BBF1819"/>
    <w:multiLevelType w:val="multilevel"/>
    <w:tmpl w:val="C7FC8C98"/>
    <w:lvl w:ilvl="0">
      <w:start w:val="7"/>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DE16896"/>
    <w:multiLevelType w:val="multilevel"/>
    <w:tmpl w:val="D4CE8C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4917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E67611D"/>
    <w:multiLevelType w:val="multilevel"/>
    <w:tmpl w:val="C2108792"/>
    <w:lvl w:ilvl="0">
      <w:start w:val="1"/>
      <w:numFmt w:val="decimal"/>
      <w:lvlText w:val="%1."/>
      <w:lvlJc w:val="left"/>
      <w:pPr>
        <w:ind w:left="360"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16" w15:restartNumberingAfterBreak="0">
    <w:nsid w:val="33102C1E"/>
    <w:multiLevelType w:val="multilevel"/>
    <w:tmpl w:val="68F883FA"/>
    <w:lvl w:ilvl="0">
      <w:start w:val="7"/>
      <w:numFmt w:val="decimal"/>
      <w:lvlText w:val="%1"/>
      <w:lvlJc w:val="left"/>
      <w:pPr>
        <w:ind w:left="480" w:hanging="480"/>
      </w:pPr>
      <w:rPr>
        <w:rFonts w:hint="default"/>
      </w:rPr>
    </w:lvl>
    <w:lvl w:ilvl="1">
      <w:start w:val="4"/>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3A44145F"/>
    <w:multiLevelType w:val="hybridMultilevel"/>
    <w:tmpl w:val="8A94EE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A32020"/>
    <w:multiLevelType w:val="hybridMultilevel"/>
    <w:tmpl w:val="B2A87208"/>
    <w:lvl w:ilvl="0" w:tplc="ADCE6178">
      <w:start w:val="1"/>
      <w:numFmt w:val="lowerLetter"/>
      <w:lvlText w:val="(%1)"/>
      <w:lvlJc w:val="left"/>
      <w:pPr>
        <w:ind w:left="6750" w:hanging="579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980C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D64F68"/>
    <w:multiLevelType w:val="multilevel"/>
    <w:tmpl w:val="E424D8F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0731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C2446A3"/>
    <w:multiLevelType w:val="hybridMultilevel"/>
    <w:tmpl w:val="0A8E5D4A"/>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FE5177"/>
    <w:multiLevelType w:val="hybridMultilevel"/>
    <w:tmpl w:val="F1AA864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7"/>
  </w:num>
  <w:num w:numId="13">
    <w:abstractNumId w:val="24"/>
  </w:num>
  <w:num w:numId="14">
    <w:abstractNumId w:val="22"/>
  </w:num>
  <w:num w:numId="15">
    <w:abstractNumId w:val="25"/>
  </w:num>
  <w:num w:numId="16">
    <w:abstractNumId w:val="17"/>
  </w:num>
  <w:num w:numId="17">
    <w:abstractNumId w:val="11"/>
  </w:num>
  <w:num w:numId="18">
    <w:abstractNumId w:val="10"/>
  </w:num>
  <w:num w:numId="19">
    <w:abstractNumId w:val="23"/>
  </w:num>
  <w:num w:numId="20">
    <w:abstractNumId w:val="26"/>
  </w:num>
  <w:num w:numId="21">
    <w:abstractNumId w:val="19"/>
  </w:num>
  <w:num w:numId="22">
    <w:abstractNumId w:val="14"/>
  </w:num>
  <w:num w:numId="23">
    <w:abstractNumId w:val="20"/>
  </w:num>
  <w:num w:numId="24">
    <w:abstractNumId w:val="13"/>
  </w:num>
  <w:num w:numId="25">
    <w:abstractNumId w:val="15"/>
  </w:num>
  <w:num w:numId="26">
    <w:abstractNumId w:val="21"/>
  </w:num>
  <w:num w:numId="27">
    <w:abstractNumId w:val="18"/>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12"/>
    <w:rsid w:val="00002FEF"/>
    <w:rsid w:val="00030F6D"/>
    <w:rsid w:val="000755D9"/>
    <w:rsid w:val="00083692"/>
    <w:rsid w:val="00090E1E"/>
    <w:rsid w:val="000A0D2E"/>
    <w:rsid w:val="000C2A84"/>
    <w:rsid w:val="000C2C81"/>
    <w:rsid w:val="000D3F41"/>
    <w:rsid w:val="000F679F"/>
    <w:rsid w:val="00104279"/>
    <w:rsid w:val="00104D43"/>
    <w:rsid w:val="0010694F"/>
    <w:rsid w:val="00110B13"/>
    <w:rsid w:val="00114168"/>
    <w:rsid w:val="00131A3E"/>
    <w:rsid w:val="00140A05"/>
    <w:rsid w:val="001446CC"/>
    <w:rsid w:val="001658A7"/>
    <w:rsid w:val="00180F5C"/>
    <w:rsid w:val="0018271B"/>
    <w:rsid w:val="001E2A8D"/>
    <w:rsid w:val="001F08F6"/>
    <w:rsid w:val="00200548"/>
    <w:rsid w:val="00203D79"/>
    <w:rsid w:val="00211F12"/>
    <w:rsid w:val="00217FC2"/>
    <w:rsid w:val="00226068"/>
    <w:rsid w:val="002437D7"/>
    <w:rsid w:val="0025188B"/>
    <w:rsid w:val="00252FC7"/>
    <w:rsid w:val="00261EB1"/>
    <w:rsid w:val="00265282"/>
    <w:rsid w:val="0027443E"/>
    <w:rsid w:val="00287058"/>
    <w:rsid w:val="002B052B"/>
    <w:rsid w:val="002B3C0F"/>
    <w:rsid w:val="002C3DEA"/>
    <w:rsid w:val="002E617F"/>
    <w:rsid w:val="002F45F2"/>
    <w:rsid w:val="0032037B"/>
    <w:rsid w:val="00324DC4"/>
    <w:rsid w:val="00336E34"/>
    <w:rsid w:val="00355C1E"/>
    <w:rsid w:val="00355DCA"/>
    <w:rsid w:val="0036265B"/>
    <w:rsid w:val="003A0946"/>
    <w:rsid w:val="003A2EC9"/>
    <w:rsid w:val="003B657C"/>
    <w:rsid w:val="003C49C1"/>
    <w:rsid w:val="003D2383"/>
    <w:rsid w:val="003D61D9"/>
    <w:rsid w:val="003F2484"/>
    <w:rsid w:val="003F4EB9"/>
    <w:rsid w:val="00402819"/>
    <w:rsid w:val="004364FD"/>
    <w:rsid w:val="00476626"/>
    <w:rsid w:val="00483276"/>
    <w:rsid w:val="00487751"/>
    <w:rsid w:val="004A5F26"/>
    <w:rsid w:val="004D437B"/>
    <w:rsid w:val="004E1DE6"/>
    <w:rsid w:val="00543CE3"/>
    <w:rsid w:val="00551A02"/>
    <w:rsid w:val="005534FA"/>
    <w:rsid w:val="00574D1B"/>
    <w:rsid w:val="005801AB"/>
    <w:rsid w:val="0058200E"/>
    <w:rsid w:val="00583102"/>
    <w:rsid w:val="005912EB"/>
    <w:rsid w:val="005A4346"/>
    <w:rsid w:val="005B0123"/>
    <w:rsid w:val="005B69BD"/>
    <w:rsid w:val="005C172F"/>
    <w:rsid w:val="005D106C"/>
    <w:rsid w:val="005D3A03"/>
    <w:rsid w:val="00604362"/>
    <w:rsid w:val="00604F3E"/>
    <w:rsid w:val="00607B01"/>
    <w:rsid w:val="00610173"/>
    <w:rsid w:val="006149A9"/>
    <w:rsid w:val="00624A7E"/>
    <w:rsid w:val="00633CAB"/>
    <w:rsid w:val="006643A5"/>
    <w:rsid w:val="0069344A"/>
    <w:rsid w:val="006A58FB"/>
    <w:rsid w:val="006A6E8A"/>
    <w:rsid w:val="006B06EF"/>
    <w:rsid w:val="006B3541"/>
    <w:rsid w:val="006E65AF"/>
    <w:rsid w:val="00723CF4"/>
    <w:rsid w:val="00744C17"/>
    <w:rsid w:val="00760B06"/>
    <w:rsid w:val="00777267"/>
    <w:rsid w:val="0078090A"/>
    <w:rsid w:val="007E1F9D"/>
    <w:rsid w:val="008002C0"/>
    <w:rsid w:val="00803812"/>
    <w:rsid w:val="008130E2"/>
    <w:rsid w:val="00820E52"/>
    <w:rsid w:val="00821091"/>
    <w:rsid w:val="008228F3"/>
    <w:rsid w:val="00843D85"/>
    <w:rsid w:val="00860364"/>
    <w:rsid w:val="008718A2"/>
    <w:rsid w:val="00873E20"/>
    <w:rsid w:val="00873F29"/>
    <w:rsid w:val="00880A5B"/>
    <w:rsid w:val="008A0DEC"/>
    <w:rsid w:val="008C5323"/>
    <w:rsid w:val="008C7F7B"/>
    <w:rsid w:val="008D18CE"/>
    <w:rsid w:val="008E4FAE"/>
    <w:rsid w:val="00915484"/>
    <w:rsid w:val="00921944"/>
    <w:rsid w:val="00955DCF"/>
    <w:rsid w:val="00967CD3"/>
    <w:rsid w:val="0098022C"/>
    <w:rsid w:val="009934FB"/>
    <w:rsid w:val="009A6A3B"/>
    <w:rsid w:val="009E37B1"/>
    <w:rsid w:val="009F6AB6"/>
    <w:rsid w:val="00A31309"/>
    <w:rsid w:val="00A45B46"/>
    <w:rsid w:val="00A50474"/>
    <w:rsid w:val="00A6375E"/>
    <w:rsid w:val="00A63D92"/>
    <w:rsid w:val="00A84B42"/>
    <w:rsid w:val="00A911C3"/>
    <w:rsid w:val="00AA50C7"/>
    <w:rsid w:val="00AB0BC7"/>
    <w:rsid w:val="00AB2CDD"/>
    <w:rsid w:val="00AC150F"/>
    <w:rsid w:val="00AD3E82"/>
    <w:rsid w:val="00B23C6A"/>
    <w:rsid w:val="00B348A5"/>
    <w:rsid w:val="00B443D0"/>
    <w:rsid w:val="00B62CB7"/>
    <w:rsid w:val="00B7253B"/>
    <w:rsid w:val="00B73178"/>
    <w:rsid w:val="00B823AA"/>
    <w:rsid w:val="00BA45DB"/>
    <w:rsid w:val="00BB0E50"/>
    <w:rsid w:val="00BB5FD6"/>
    <w:rsid w:val="00BB6413"/>
    <w:rsid w:val="00BC3EDE"/>
    <w:rsid w:val="00BD6764"/>
    <w:rsid w:val="00BE24DD"/>
    <w:rsid w:val="00BE2F43"/>
    <w:rsid w:val="00BF4184"/>
    <w:rsid w:val="00BF6E5B"/>
    <w:rsid w:val="00C0601E"/>
    <w:rsid w:val="00C31D30"/>
    <w:rsid w:val="00C65554"/>
    <w:rsid w:val="00C65995"/>
    <w:rsid w:val="00C70167"/>
    <w:rsid w:val="00C72860"/>
    <w:rsid w:val="00C75325"/>
    <w:rsid w:val="00CA1089"/>
    <w:rsid w:val="00CC5990"/>
    <w:rsid w:val="00CD6E39"/>
    <w:rsid w:val="00CF25B2"/>
    <w:rsid w:val="00CF6E91"/>
    <w:rsid w:val="00D02F53"/>
    <w:rsid w:val="00D16545"/>
    <w:rsid w:val="00D300CE"/>
    <w:rsid w:val="00D46A89"/>
    <w:rsid w:val="00D6047F"/>
    <w:rsid w:val="00D61AD3"/>
    <w:rsid w:val="00D628AD"/>
    <w:rsid w:val="00D663E6"/>
    <w:rsid w:val="00D7326F"/>
    <w:rsid w:val="00D75970"/>
    <w:rsid w:val="00D8451E"/>
    <w:rsid w:val="00D85B68"/>
    <w:rsid w:val="00D941D4"/>
    <w:rsid w:val="00DB6D81"/>
    <w:rsid w:val="00DC0BE9"/>
    <w:rsid w:val="00DE7454"/>
    <w:rsid w:val="00E02A8D"/>
    <w:rsid w:val="00E3539A"/>
    <w:rsid w:val="00E406D7"/>
    <w:rsid w:val="00E55720"/>
    <w:rsid w:val="00E56DD5"/>
    <w:rsid w:val="00E6004D"/>
    <w:rsid w:val="00E81978"/>
    <w:rsid w:val="00E8445C"/>
    <w:rsid w:val="00EA3473"/>
    <w:rsid w:val="00EA73A6"/>
    <w:rsid w:val="00EA7E50"/>
    <w:rsid w:val="00EB1F64"/>
    <w:rsid w:val="00EB3E1A"/>
    <w:rsid w:val="00EF1E30"/>
    <w:rsid w:val="00EF7418"/>
    <w:rsid w:val="00F379B7"/>
    <w:rsid w:val="00F525FA"/>
    <w:rsid w:val="00F5577C"/>
    <w:rsid w:val="00F56ED8"/>
    <w:rsid w:val="00F62199"/>
    <w:rsid w:val="00FA5B6A"/>
    <w:rsid w:val="00FB1BDC"/>
    <w:rsid w:val="00FB3DAF"/>
    <w:rsid w:val="00FC776E"/>
    <w:rsid w:val="00FD112B"/>
    <w:rsid w:val="00FE5DB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BD854"/>
  <w15:chartTrackingRefBased/>
  <w15:docId w15:val="{469FF298-6F75-45FF-ABBC-047E18F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numPr>
        <w:numId w:val="26"/>
      </w:numPr>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numPr>
        <w:ilvl w:val="1"/>
        <w:numId w:val="26"/>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numPr>
        <w:ilvl w:val="2"/>
        <w:numId w:val="26"/>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numPr>
        <w:ilvl w:val="3"/>
        <w:numId w:val="26"/>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26"/>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26"/>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26"/>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26"/>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26"/>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numPr>
        <w:numId w:val="0"/>
      </w:num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84551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292875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7290322">
      <w:bodyDiv w:val="1"/>
      <w:marLeft w:val="0"/>
      <w:marRight w:val="0"/>
      <w:marTop w:val="0"/>
      <w:marBottom w:val="0"/>
      <w:divBdr>
        <w:top w:val="none" w:sz="0" w:space="0" w:color="auto"/>
        <w:left w:val="none" w:sz="0" w:space="0" w:color="auto"/>
        <w:bottom w:val="none" w:sz="0" w:space="0" w:color="auto"/>
        <w:right w:val="none" w:sz="0" w:space="0" w:color="auto"/>
      </w:divBdr>
    </w:div>
    <w:div w:id="14020994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40112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2296002">
      <w:bodyDiv w:val="1"/>
      <w:marLeft w:val="0"/>
      <w:marRight w:val="0"/>
      <w:marTop w:val="0"/>
      <w:marBottom w:val="0"/>
      <w:divBdr>
        <w:top w:val="none" w:sz="0" w:space="0" w:color="auto"/>
        <w:left w:val="none" w:sz="0" w:space="0" w:color="auto"/>
        <w:bottom w:val="none" w:sz="0" w:space="0" w:color="auto"/>
        <w:right w:val="none" w:sz="0" w:space="0" w:color="auto"/>
      </w:divBdr>
    </w:div>
    <w:div w:id="19717467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31255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VOV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FE247B7C2247AD95C3EC0EFF717E32"/>
        <w:category>
          <w:name w:val="General"/>
          <w:gallery w:val="placeholder"/>
        </w:category>
        <w:types>
          <w:type w:val="bbPlcHdr"/>
        </w:types>
        <w:behaviors>
          <w:behavior w:val="content"/>
        </w:behaviors>
        <w:guid w:val="{06E54AD8-4F3E-4CEB-B3F5-850B4EB3F868}"/>
      </w:docPartPr>
      <w:docPartBody>
        <w:p w:rsidR="001B1F69" w:rsidRDefault="002F5AD7">
          <w:pPr>
            <w:pStyle w:val="48FE247B7C2247AD95C3EC0EFF717E32"/>
          </w:pPr>
          <w:r>
            <w:t>[Title Here, up to 12 Words, on One to Two Lines]</w:t>
          </w:r>
        </w:p>
      </w:docPartBody>
    </w:docPart>
    <w:docPart>
      <w:docPartPr>
        <w:name w:val="1CC84708ECA34124838431DBC19A7E7B"/>
        <w:category>
          <w:name w:val="General"/>
          <w:gallery w:val="placeholder"/>
        </w:category>
        <w:types>
          <w:type w:val="bbPlcHdr"/>
        </w:types>
        <w:behaviors>
          <w:behavior w:val="content"/>
        </w:behaviors>
        <w:guid w:val="{E3BC20B6-F01C-47D4-8BAC-A074ED2E0037}"/>
      </w:docPartPr>
      <w:docPartBody>
        <w:p w:rsidR="001B1F69" w:rsidRDefault="002F5AD7">
          <w:pPr>
            <w:pStyle w:val="1CC84708ECA34124838431DBC19A7E7B"/>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D7"/>
    <w:rsid w:val="0005609A"/>
    <w:rsid w:val="000A359C"/>
    <w:rsid w:val="000B43F5"/>
    <w:rsid w:val="001677E6"/>
    <w:rsid w:val="001B1F69"/>
    <w:rsid w:val="001E1002"/>
    <w:rsid w:val="00205C3E"/>
    <w:rsid w:val="00286990"/>
    <w:rsid w:val="002F5AD7"/>
    <w:rsid w:val="00331CE6"/>
    <w:rsid w:val="00661607"/>
    <w:rsid w:val="007B5D46"/>
    <w:rsid w:val="007E374C"/>
    <w:rsid w:val="00A06318"/>
    <w:rsid w:val="00AA00EC"/>
    <w:rsid w:val="00BE7DFE"/>
    <w:rsid w:val="00CF4512"/>
    <w:rsid w:val="00D36083"/>
    <w:rsid w:val="00D37A55"/>
    <w:rsid w:val="00D42CC8"/>
    <w:rsid w:val="00D5272F"/>
    <w:rsid w:val="00DB6642"/>
    <w:rsid w:val="00E43A83"/>
    <w:rsid w:val="00E53F78"/>
    <w:rsid w:val="00ED6DAB"/>
    <w:rsid w:val="00F00594"/>
    <w:rsid w:val="00F30C29"/>
    <w:rsid w:val="00FA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E247B7C2247AD95C3EC0EFF717E32">
    <w:name w:val="48FE247B7C2247AD95C3EC0EFF717E32"/>
  </w:style>
  <w:style w:type="paragraph" w:customStyle="1" w:styleId="A2E37B5516774791A7901E67455593A6">
    <w:name w:val="A2E37B5516774791A7901E67455593A6"/>
  </w:style>
  <w:style w:type="paragraph" w:customStyle="1" w:styleId="D546C4BDA69C46EA8F38C57E5B3882E2">
    <w:name w:val="D546C4BDA69C46EA8F38C57E5B3882E2"/>
  </w:style>
  <w:style w:type="paragraph" w:customStyle="1" w:styleId="E3276A4987DD4360BAF247B2C527A6CC">
    <w:name w:val="E3276A4987DD4360BAF247B2C527A6CC"/>
  </w:style>
  <w:style w:type="paragraph" w:customStyle="1" w:styleId="3A0F1A39F5044ACAB2DB56AB92F3DEB1">
    <w:name w:val="3A0F1A39F5044ACAB2DB56AB92F3DEB1"/>
  </w:style>
  <w:style w:type="paragraph" w:customStyle="1" w:styleId="1CC84708ECA34124838431DBC19A7E7B">
    <w:name w:val="1CC84708ECA34124838431DBC19A7E7B"/>
  </w:style>
  <w:style w:type="character" w:styleId="Emphasis">
    <w:name w:val="Emphasis"/>
    <w:basedOn w:val="DefaultParagraphFont"/>
    <w:uiPriority w:val="4"/>
    <w:unhideWhenUsed/>
    <w:qFormat/>
    <w:rPr>
      <w:i/>
      <w:iCs/>
    </w:rPr>
  </w:style>
  <w:style w:type="paragraph" w:customStyle="1" w:styleId="DC7F6D3F7C2945B6AC524A6F6D675243">
    <w:name w:val="DC7F6D3F7C2945B6AC524A6F6D675243"/>
  </w:style>
  <w:style w:type="paragraph" w:customStyle="1" w:styleId="E5446E9DAB404674A5333B86034EF2F0">
    <w:name w:val="E5446E9DAB404674A5333B86034EF2F0"/>
  </w:style>
  <w:style w:type="paragraph" w:customStyle="1" w:styleId="3B2188FF158C44A39C731EEC43AED467">
    <w:name w:val="3B2188FF158C44A39C731EEC43AED467"/>
  </w:style>
  <w:style w:type="paragraph" w:customStyle="1" w:styleId="20F34EA16657466386C24A2C888A1F4B">
    <w:name w:val="20F34EA16657466386C24A2C888A1F4B"/>
  </w:style>
  <w:style w:type="paragraph" w:customStyle="1" w:styleId="F911C3A83A88414D9703561F432D4D7C">
    <w:name w:val="F911C3A83A88414D9703561F432D4D7C"/>
  </w:style>
  <w:style w:type="paragraph" w:customStyle="1" w:styleId="33E1618E7A4C4A07B49A78556F65B88F">
    <w:name w:val="33E1618E7A4C4A07B49A78556F65B88F"/>
  </w:style>
  <w:style w:type="paragraph" w:customStyle="1" w:styleId="3A90A7BFE87B49E196A7B232AFBC0EAF">
    <w:name w:val="3A90A7BFE87B49E196A7B232AFBC0EAF"/>
  </w:style>
  <w:style w:type="paragraph" w:customStyle="1" w:styleId="584391881FD647D5AF4D5A6BE2A7070B">
    <w:name w:val="584391881FD647D5AF4D5A6BE2A7070B"/>
  </w:style>
  <w:style w:type="paragraph" w:customStyle="1" w:styleId="E0D591911F6B4908B3F8F020D52E895A">
    <w:name w:val="E0D591911F6B4908B3F8F020D52E895A"/>
  </w:style>
  <w:style w:type="paragraph" w:customStyle="1" w:styleId="E9E5501D28AF4B50A897694A36F7E724">
    <w:name w:val="E9E5501D28AF4B50A897694A36F7E724"/>
  </w:style>
  <w:style w:type="paragraph" w:customStyle="1" w:styleId="254A3250179644E3B052E1F0B093AFDD">
    <w:name w:val="254A3250179644E3B052E1F0B093AFDD"/>
  </w:style>
  <w:style w:type="paragraph" w:customStyle="1" w:styleId="3DC9D036C8404E21877F4A7B621C9C0B">
    <w:name w:val="3DC9D036C8404E21877F4A7B621C9C0B"/>
  </w:style>
  <w:style w:type="paragraph" w:customStyle="1" w:styleId="B3B85BAF39B646DE91ACFAE44EA42BF5">
    <w:name w:val="B3B85BAF39B646DE91ACFAE44EA42BF5"/>
  </w:style>
  <w:style w:type="paragraph" w:customStyle="1" w:styleId="19A09A1619B24E52B7A2B66A4C2BC999">
    <w:name w:val="19A09A1619B24E52B7A2B66A4C2BC999"/>
  </w:style>
  <w:style w:type="paragraph" w:customStyle="1" w:styleId="B47A1A24FFFE4BF0ABA7F327A44494D0">
    <w:name w:val="B47A1A24FFFE4BF0ABA7F327A44494D0"/>
  </w:style>
  <w:style w:type="paragraph" w:customStyle="1" w:styleId="31CCB684F13F4B6B85B9AFFC0810D7AB">
    <w:name w:val="31CCB684F13F4B6B85B9AFFC0810D7AB"/>
  </w:style>
  <w:style w:type="paragraph" w:customStyle="1" w:styleId="CC1096C263D14A9997C189064375871E">
    <w:name w:val="CC1096C263D14A9997C189064375871E"/>
  </w:style>
  <w:style w:type="paragraph" w:customStyle="1" w:styleId="6E36FDD321974818AB9D23CACD64531D">
    <w:name w:val="6E36FDD321974818AB9D23CACD64531D"/>
  </w:style>
  <w:style w:type="paragraph" w:customStyle="1" w:styleId="15222B14C99142579BC6E7E46B76FD9A">
    <w:name w:val="15222B14C99142579BC6E7E46B76FD9A"/>
  </w:style>
  <w:style w:type="paragraph" w:customStyle="1" w:styleId="0E711D2F222049599B9041765BD6BDE6">
    <w:name w:val="0E711D2F222049599B9041765BD6BDE6"/>
  </w:style>
  <w:style w:type="paragraph" w:customStyle="1" w:styleId="C6F2E3233C73404F96A583D18B766090">
    <w:name w:val="C6F2E3233C73404F96A583D18B766090"/>
  </w:style>
  <w:style w:type="paragraph" w:customStyle="1" w:styleId="20EABB200A2C410CA4C5159847A66832">
    <w:name w:val="20EABB200A2C410CA4C5159847A66832"/>
  </w:style>
  <w:style w:type="paragraph" w:customStyle="1" w:styleId="865D821D11FF44A3889413F92C3B73F4">
    <w:name w:val="865D821D11FF44A3889413F92C3B73F4"/>
  </w:style>
  <w:style w:type="paragraph" w:customStyle="1" w:styleId="BE6C63213DE14F7E9DE53114E6C85D95">
    <w:name w:val="BE6C63213DE14F7E9DE53114E6C85D95"/>
  </w:style>
  <w:style w:type="paragraph" w:customStyle="1" w:styleId="68FF4813135648CDB6D65751560CC5E6">
    <w:name w:val="68FF4813135648CDB6D65751560CC5E6"/>
  </w:style>
  <w:style w:type="paragraph" w:customStyle="1" w:styleId="544967E4D6F547BABCA8BDDD05D06401">
    <w:name w:val="544967E4D6F547BABCA8BDDD05D06401"/>
  </w:style>
  <w:style w:type="paragraph" w:customStyle="1" w:styleId="332A8B75C9244B589877CB738D64C32E">
    <w:name w:val="332A8B75C9244B589877CB738D64C32E"/>
  </w:style>
  <w:style w:type="paragraph" w:customStyle="1" w:styleId="3C7CFF9BEE614430A7E62B81CDAEA9C1">
    <w:name w:val="3C7CFF9BEE614430A7E62B81CDAEA9C1"/>
  </w:style>
  <w:style w:type="paragraph" w:customStyle="1" w:styleId="0F03F5F636104CAD9ED15B506FF21AF5">
    <w:name w:val="0F03F5F636104CAD9ED15B506FF21AF5"/>
  </w:style>
  <w:style w:type="paragraph" w:customStyle="1" w:styleId="8BB72A394CF94B1198BAE1C0E26E7962">
    <w:name w:val="8BB72A394CF94B1198BAE1C0E26E7962"/>
  </w:style>
  <w:style w:type="paragraph" w:customStyle="1" w:styleId="53BB302545C945F5872D258E79C76B63">
    <w:name w:val="53BB302545C945F5872D258E79C76B63"/>
  </w:style>
  <w:style w:type="paragraph" w:customStyle="1" w:styleId="17E9546F956244A18CE372142DA87718">
    <w:name w:val="17E9546F956244A18CE372142DA87718"/>
  </w:style>
  <w:style w:type="paragraph" w:customStyle="1" w:styleId="0FDFCEC82E3E4D2993171F3FE3543A40">
    <w:name w:val="0FDFCEC82E3E4D2993171F3FE3543A40"/>
  </w:style>
  <w:style w:type="paragraph" w:customStyle="1" w:styleId="A89373202C0647C68CC2F7B4FC5C04D3">
    <w:name w:val="A89373202C0647C68CC2F7B4FC5C04D3"/>
  </w:style>
  <w:style w:type="paragraph" w:customStyle="1" w:styleId="779912EBDD4F4BD4838CDEC8CBAFA3CB">
    <w:name w:val="779912EBDD4F4BD4838CDEC8CBAFA3CB"/>
  </w:style>
  <w:style w:type="paragraph" w:customStyle="1" w:styleId="651A4783EAAA40539B1020BB225F6DA7">
    <w:name w:val="651A4783EAAA40539B1020BB225F6DA7"/>
  </w:style>
  <w:style w:type="paragraph" w:customStyle="1" w:styleId="CF199B0EE1BB469C9E3318B1D49BF9A8">
    <w:name w:val="CF199B0EE1BB469C9E3318B1D49BF9A8"/>
  </w:style>
  <w:style w:type="paragraph" w:customStyle="1" w:styleId="0E040C7B8238452089464FE114F62CEB">
    <w:name w:val="0E040C7B8238452089464FE114F62CEB"/>
  </w:style>
  <w:style w:type="paragraph" w:customStyle="1" w:styleId="61066488BEF94DD9B9F96D87D9F4EFC4">
    <w:name w:val="61066488BEF94DD9B9F96D87D9F4EFC4"/>
  </w:style>
  <w:style w:type="paragraph" w:customStyle="1" w:styleId="D4D198E897964C1DA3EC849A645CF102">
    <w:name w:val="D4D198E897964C1DA3EC849A645CF102"/>
  </w:style>
  <w:style w:type="paragraph" w:customStyle="1" w:styleId="3F86747D065143949BE2A8B907BD13E3">
    <w:name w:val="3F86747D065143949BE2A8B907BD13E3"/>
  </w:style>
  <w:style w:type="paragraph" w:customStyle="1" w:styleId="C51EDCB6DA5344FEAA00A15012480FC3">
    <w:name w:val="C51EDCB6DA5344FEAA00A15012480FC3"/>
  </w:style>
  <w:style w:type="paragraph" w:customStyle="1" w:styleId="21C0D2E4F8064ACCA9ECE55B69C7C94A">
    <w:name w:val="21C0D2E4F8064ACCA9ECE55B69C7C94A"/>
  </w:style>
  <w:style w:type="paragraph" w:customStyle="1" w:styleId="7745990897054016B724195DFAD79306">
    <w:name w:val="7745990897054016B724195DFAD79306"/>
  </w:style>
  <w:style w:type="paragraph" w:customStyle="1" w:styleId="E748D129C63A4F36B9C669E78E338712">
    <w:name w:val="E748D129C63A4F36B9C669E78E338712"/>
  </w:style>
  <w:style w:type="paragraph" w:customStyle="1" w:styleId="9F7E793AB0664FC3AD5AFBBFAB8299D5">
    <w:name w:val="9F7E793AB0664FC3AD5AFBBFAB8299D5"/>
  </w:style>
  <w:style w:type="paragraph" w:customStyle="1" w:styleId="04CA3B80557B496FB2E59505062D8E78">
    <w:name w:val="04CA3B80557B496FB2E59505062D8E78"/>
  </w:style>
  <w:style w:type="paragraph" w:customStyle="1" w:styleId="E900241B83F647FC9E84B41B59C082B2">
    <w:name w:val="E900241B83F647FC9E84B41B59C082B2"/>
  </w:style>
  <w:style w:type="paragraph" w:customStyle="1" w:styleId="912FDF5128DC4FB9A23348BD0A111AF6">
    <w:name w:val="912FDF5128DC4FB9A23348BD0A111AF6"/>
  </w:style>
  <w:style w:type="paragraph" w:customStyle="1" w:styleId="BC6E41C7AC56490BB4BC40FD7C5008A5">
    <w:name w:val="BC6E41C7AC56490BB4BC40FD7C5008A5"/>
  </w:style>
  <w:style w:type="paragraph" w:customStyle="1" w:styleId="508E76E2BC6C4C7DB62CE42DE4F77552">
    <w:name w:val="508E76E2BC6C4C7DB62CE42DE4F77552"/>
  </w:style>
  <w:style w:type="paragraph" w:customStyle="1" w:styleId="F30E1C03066B40F4963F5AB9CE40BF12">
    <w:name w:val="F30E1C03066B40F4963F5AB9CE40BF12"/>
  </w:style>
  <w:style w:type="paragraph" w:customStyle="1" w:styleId="DA85286C3C7B4171A65BA2DF8216817D">
    <w:name w:val="DA85286C3C7B4171A65BA2DF8216817D"/>
  </w:style>
  <w:style w:type="paragraph" w:customStyle="1" w:styleId="8A25FE5BB46A4CE8BBC74FF23DCD85F7">
    <w:name w:val="8A25FE5BB46A4CE8BBC74FF23DCD85F7"/>
  </w:style>
  <w:style w:type="paragraph" w:customStyle="1" w:styleId="25C071685CF244F0BB32675DB54ECB85">
    <w:name w:val="25C071685CF244F0BB32675DB54ECB85"/>
  </w:style>
  <w:style w:type="paragraph" w:customStyle="1" w:styleId="9008CE7356D247BAA4683138F8E77FB5">
    <w:name w:val="9008CE7356D247BAA4683138F8E77FB5"/>
  </w:style>
  <w:style w:type="paragraph" w:customStyle="1" w:styleId="761E4840EC804A5CB47BBD12AC61D13B">
    <w:name w:val="761E4840EC804A5CB47BBD12AC61D13B"/>
  </w:style>
  <w:style w:type="paragraph" w:customStyle="1" w:styleId="9DB2950921124704AFEEDC0207A938E3">
    <w:name w:val="9DB2950921124704AFEEDC0207A938E3"/>
    <w:rsid w:val="001677E6"/>
  </w:style>
  <w:style w:type="paragraph" w:customStyle="1" w:styleId="B52F7BBCF5034C5EA3DA51893092F36A">
    <w:name w:val="B52F7BBCF5034C5EA3DA51893092F36A"/>
    <w:rsid w:val="00167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0037F1D-E307-4B8E-BB88-78AAD28F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2126</TotalTime>
  <Pages>18</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Sign Language Recognition  using Long Short-Term Memory and Locking System</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Recognition  using Long Short-Term Memory and Locking System</dc:title>
  <dc:subject/>
  <dc:creator>Saddam Janjua</dc:creator>
  <cp:keywords/>
  <dc:description/>
  <cp:lastModifiedBy>Saddam Janjua</cp:lastModifiedBy>
  <cp:revision>46</cp:revision>
  <dcterms:created xsi:type="dcterms:W3CDTF">2022-11-21T17:32:00Z</dcterms:created>
  <dcterms:modified xsi:type="dcterms:W3CDTF">2023-01-12T20:31:00Z</dcterms:modified>
</cp:coreProperties>
</file>